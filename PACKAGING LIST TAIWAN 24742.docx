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5948"/>
        <w:gridCol w:w="3988"/>
      </w:tblGrid>
      <w:tr w:rsidR="009C5836" w:rsidRPr="001E3C2E" w14:paraId="027441F5" w14:textId="77777777" w:rsidTr="006B155C">
        <w:trPr>
          <w:trHeight w:val="668"/>
        </w:trPr>
        <w:tc>
          <w:tcPr>
            <w:tcW w:w="603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  <w:tcMar>
              <w:top w:w="0" w:type="dxa"/>
            </w:tcMar>
          </w:tcPr>
          <w:p w14:paraId="78E52DC7" w14:textId="77777777" w:rsidR="009C5836" w:rsidRPr="001E3C2E" w:rsidRDefault="00890176" w:rsidP="001C21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9F87740" wp14:editId="5C03B36E">
                      <wp:simplePos x="0" y="0"/>
                      <wp:positionH relativeFrom="page">
                        <wp:align>center</wp:align>
                      </wp:positionH>
                      <wp:positionV relativeFrom="margin">
                        <wp:align>top</wp:align>
                      </wp:positionV>
                      <wp:extent cx="6492240" cy="1242695"/>
                      <wp:effectExtent l="0" t="0" r="3810" b="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92240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E3CDD" id="Rectangle 10" o:spid="_x0000_s1026" style="position:absolute;margin-left:0;margin-top:0;width:511.2pt;height:97.85pt;z-index:-2516587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" o:allowincell="f" fillcolor="#b8cce4 [1300]" stroked="f">
                      <v:fill rotate="t" focus="100%" type="gradient"/>
                      <w10:wrap anchorx="page" anchory="margin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auto"/>
          </w:tcPr>
          <w:p w14:paraId="0B1A13BF" w14:textId="375B5A32" w:rsidR="009C5836" w:rsidRDefault="00CB1AA7" w:rsidP="00CB1AA7">
            <w:pPr>
              <w:pStyle w:val="Heading1"/>
              <w:jc w:val="center"/>
            </w:pPr>
            <w:r>
              <w:t>PACKING LIST</w:t>
            </w:r>
          </w:p>
        </w:tc>
      </w:tr>
      <w:tr w:rsidR="009C5836" w:rsidRPr="001E3C2E" w14:paraId="383F08EF" w14:textId="77777777" w:rsidTr="006B155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411316FD" w14:textId="77777777" w:rsidR="009C5836" w:rsidRDefault="00637AEA" w:rsidP="009C5836">
            <w:pPr>
              <w:pStyle w:val="Name"/>
            </w:pPr>
            <w:r>
              <w:t>MOVING SUPPLIES BAY AREA</w:t>
            </w:r>
          </w:p>
          <w:p w14:paraId="1465D097" w14:textId="77777777" w:rsidR="00730EE8" w:rsidRDefault="00730EE8" w:rsidP="00730EE8">
            <w:pPr>
              <w:pStyle w:val="Name"/>
            </w:pP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0FFF1D2" w14:textId="4CA7C984" w:rsidR="009C5836" w:rsidRPr="005A6D66" w:rsidRDefault="00CB1AA7" w:rsidP="009C5836">
            <w:pPr>
              <w:pStyle w:val="DateandNumber"/>
            </w:pPr>
            <w:r>
              <w:t>pl</w:t>
            </w:r>
            <w:r w:rsidR="00012C15">
              <w:t xml:space="preserve"> #</w:t>
            </w:r>
            <w:r w:rsidR="00017A97">
              <w:t xml:space="preserve"> </w:t>
            </w:r>
            <w:r w:rsidR="00F70656">
              <w:t>1</w:t>
            </w:r>
            <w:r>
              <w:t>075</w:t>
            </w:r>
          </w:p>
          <w:p w14:paraId="15ECCB46" w14:textId="55D0EE1E" w:rsidR="009C5836" w:rsidRDefault="009C5836" w:rsidP="009C4DB0">
            <w:pPr>
              <w:pStyle w:val="DateandNumber"/>
            </w:pPr>
            <w:r w:rsidRPr="005A6D66">
              <w:t xml:space="preserve">Date: </w:t>
            </w:r>
            <w:sdt>
              <w:sdtPr>
                <w:alias w:val="Date"/>
                <w:tag w:val="Date"/>
                <w:id w:val="963385907"/>
                <w:placeholder>
                  <w:docPart w:val="24AAB3DAB1A64FFE9DC37E8B36D2E753"/>
                </w:placeholder>
                <w:date w:fullDate="2020-10-1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B1AA7">
                  <w:t>October 15, 2020</w:t>
                </w:r>
              </w:sdtContent>
            </w:sdt>
          </w:p>
        </w:tc>
      </w:tr>
      <w:tr w:rsidR="007C7496" w:rsidRPr="001E3C2E" w14:paraId="14E9B98A" w14:textId="77777777" w:rsidTr="00703682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65467DC2" w14:textId="77777777" w:rsidR="006B155C" w:rsidRDefault="00730EE8" w:rsidP="006B155C">
            <w:r>
              <w:t>4135 PESTANA PLACE FREMONT CA 94538</w:t>
            </w:r>
          </w:p>
          <w:p w14:paraId="5C535983" w14:textId="77777777" w:rsidR="006B155C" w:rsidRDefault="00730EE8" w:rsidP="006B155C">
            <w:r>
              <w:t>PHONE 510-754-1349, FAX 510-498-4305</w:t>
            </w:r>
          </w:p>
          <w:p w14:paraId="049DCEDC" w14:textId="77777777" w:rsidR="00E27198" w:rsidRDefault="00637AEA" w:rsidP="009C4DB0">
            <w:r>
              <w:t>MOVINGSUPPLIESBAYAREA@GMAIL.COM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3515805A" w14:textId="77777777" w:rsidR="007C7496" w:rsidRPr="009C4DB0" w:rsidRDefault="009C4DB0" w:rsidP="0061141C">
            <w:pPr>
              <w:rPr>
                <w:b/>
              </w:rPr>
            </w:pPr>
            <w:r w:rsidRPr="009C4DB0">
              <w:rPr>
                <w:b/>
              </w:rPr>
              <w:t xml:space="preserve">Booking # </w:t>
            </w:r>
            <w:r w:rsidR="00F70656">
              <w:rPr>
                <w:rFonts w:ascii="Verdana" w:hAnsi="Verdana"/>
                <w:b/>
                <w:bCs/>
                <w:szCs w:val="15"/>
              </w:rPr>
              <w:t>LAX/KEE</w:t>
            </w:r>
            <w:r w:rsidR="00637AEA">
              <w:rPr>
                <w:rFonts w:ascii="Verdana" w:hAnsi="Verdana"/>
                <w:b/>
                <w:bCs/>
                <w:szCs w:val="15"/>
              </w:rPr>
              <w:t>/D</w:t>
            </w:r>
            <w:r w:rsidR="00F70656">
              <w:rPr>
                <w:rFonts w:ascii="Verdana" w:hAnsi="Verdana"/>
                <w:b/>
                <w:bCs/>
                <w:szCs w:val="15"/>
              </w:rPr>
              <w:t>24742</w:t>
            </w:r>
          </w:p>
        </w:tc>
      </w:tr>
    </w:tbl>
    <w:p w14:paraId="657FA97D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50"/>
        <w:gridCol w:w="5496"/>
        <w:gridCol w:w="3990"/>
      </w:tblGrid>
      <w:tr w:rsidR="00E075E1" w:rsidRPr="001E3C2E" w14:paraId="40F0BC32" w14:textId="77777777" w:rsidTr="00703682">
        <w:trPr>
          <w:trHeight w:val="1184"/>
        </w:trPr>
        <w:tc>
          <w:tcPr>
            <w:tcW w:w="450" w:type="dxa"/>
          </w:tcPr>
          <w:p w14:paraId="6D960FC0" w14:textId="77777777" w:rsidR="00E075E1" w:rsidRPr="001E3C2E" w:rsidRDefault="00E075E1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14:paraId="30E735CE" w14:textId="77777777" w:rsidR="00E075E1" w:rsidRDefault="00AA01F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POMME TECHOLOGIES CO., LTD.</w:t>
            </w:r>
          </w:p>
          <w:p w14:paraId="3107FFD2" w14:textId="77777777" w:rsidR="00AA01F3" w:rsidRDefault="00AA01F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Rm. 9, 7F., NO. 100, SEC.1,</w:t>
            </w:r>
          </w:p>
          <w:p w14:paraId="1AEDE8EB" w14:textId="77777777" w:rsidR="00AA01F3" w:rsidRDefault="00AA01F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Jiafeng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11</w:t>
            </w:r>
            <w:r w:rsidRPr="00AA01F3">
              <w:rPr>
                <w:rFonts w:ascii="Arial" w:hAnsi="Arial" w:cs="Arial"/>
                <w:b/>
                <w:bCs/>
                <w:color w:val="555555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rd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, Zhubei City, Hsinchu</w:t>
            </w:r>
          </w:p>
          <w:p w14:paraId="340D39BE" w14:textId="77777777" w:rsidR="00AA01F3" w:rsidRPr="00637AEA" w:rsidRDefault="00AA01F3" w:rsidP="00D839CC">
            <w:pP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County, </w:t>
            </w:r>
            <w:proofErr w:type="gramStart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>30273,TAIWAN</w:t>
            </w:r>
            <w:proofErr w:type="gramEnd"/>
            <w:r>
              <w:rPr>
                <w:rFonts w:ascii="Arial" w:hAnsi="Arial" w:cs="Arial"/>
                <w:b/>
                <w:bCs/>
                <w:color w:val="555555"/>
                <w:sz w:val="19"/>
                <w:szCs w:val="19"/>
              </w:rPr>
              <w:t xml:space="preserve"> (R.O.C)</w:t>
            </w:r>
          </w:p>
        </w:tc>
        <w:tc>
          <w:tcPr>
            <w:tcW w:w="4061" w:type="dxa"/>
          </w:tcPr>
          <w:p w14:paraId="7A6CF49A" w14:textId="77777777" w:rsidR="00E075E1" w:rsidRPr="001E3C2E" w:rsidRDefault="00E075E1" w:rsidP="00E075E1"/>
        </w:tc>
      </w:tr>
    </w:tbl>
    <w:p w14:paraId="6E709491" w14:textId="77777777" w:rsidR="008A3C48" w:rsidRDefault="008A3C48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490"/>
        <w:gridCol w:w="2475"/>
        <w:gridCol w:w="2484"/>
        <w:gridCol w:w="2477"/>
      </w:tblGrid>
      <w:tr w:rsidR="00E075E1" w:rsidRPr="001E3C2E" w14:paraId="39BF1918" w14:textId="77777777" w:rsidTr="006B155C">
        <w:trPr>
          <w:cantSplit/>
          <w:trHeight w:val="288"/>
        </w:trPr>
        <w:tc>
          <w:tcPr>
            <w:tcW w:w="2520" w:type="dxa"/>
            <w:shd w:val="clear" w:color="auto" w:fill="DBE5F1" w:themeFill="accent1" w:themeFillTint="33"/>
            <w:vAlign w:val="center"/>
          </w:tcPr>
          <w:p w14:paraId="700066AC" w14:textId="77777777" w:rsidR="00E075E1" w:rsidRPr="001E3C2E" w:rsidRDefault="00E075E1" w:rsidP="008A3C48">
            <w:pPr>
              <w:pStyle w:val="ColumnHeadings"/>
            </w:pPr>
            <w:r>
              <w:t>salesperson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5A6FD92E" w14:textId="77777777" w:rsidR="00E075E1" w:rsidRPr="001E3C2E" w:rsidRDefault="00E075E1" w:rsidP="00E075E1">
            <w:pPr>
              <w:pStyle w:val="ColumnHeadings"/>
            </w:pPr>
            <w:r>
              <w:t>job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0FEBADEE" w14:textId="77777777" w:rsidR="00E075E1" w:rsidRPr="001E3C2E" w:rsidRDefault="00E075E1" w:rsidP="00E075E1">
            <w:pPr>
              <w:pStyle w:val="ColumnHeadings"/>
            </w:pPr>
            <w:r>
              <w:t>payment terms</w:t>
            </w: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5F7C2C5F" w14:textId="77777777" w:rsidR="00E075E1" w:rsidRPr="001E3C2E" w:rsidRDefault="00E075E1" w:rsidP="008A3C48">
            <w:pPr>
              <w:pStyle w:val="ColumnHeadings"/>
            </w:pPr>
            <w:r>
              <w:t>due date</w:t>
            </w:r>
          </w:p>
        </w:tc>
      </w:tr>
      <w:tr w:rsidR="00E075E1" w:rsidRPr="001E3C2E" w14:paraId="5A22D9AA" w14:textId="77777777" w:rsidTr="006B155C">
        <w:trPr>
          <w:cantSplit/>
          <w:trHeight w:val="288"/>
        </w:trPr>
        <w:tc>
          <w:tcPr>
            <w:tcW w:w="2520" w:type="dxa"/>
            <w:shd w:val="clear" w:color="auto" w:fill="auto"/>
            <w:vAlign w:val="center"/>
          </w:tcPr>
          <w:p w14:paraId="73328CBA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754DA1B2" w14:textId="77777777" w:rsidR="00E075E1" w:rsidRDefault="00E075E1" w:rsidP="008A3C48">
            <w:pPr>
              <w:pStyle w:val="Centered"/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3E4119AF" w14:textId="77777777" w:rsidR="00E075E1" w:rsidRDefault="00E075E1" w:rsidP="008A3C48">
            <w:pPr>
              <w:pStyle w:val="Centered"/>
            </w:pPr>
            <w:r>
              <w:t>Due on receipt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2831754" w14:textId="77777777" w:rsidR="00E075E1" w:rsidRDefault="00E075E1" w:rsidP="008A3C48">
            <w:pPr>
              <w:pStyle w:val="Centered"/>
            </w:pPr>
          </w:p>
        </w:tc>
      </w:tr>
    </w:tbl>
    <w:p w14:paraId="06053B08" w14:textId="77777777" w:rsidR="009C5836" w:rsidRPr="001E3C2E" w:rsidRDefault="009C5836" w:rsidP="00897D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49"/>
        <w:gridCol w:w="5477"/>
        <w:gridCol w:w="1599"/>
        <w:gridCol w:w="1601"/>
      </w:tblGrid>
      <w:tr w:rsidR="00E075E1" w:rsidRPr="001E3C2E" w14:paraId="3D3531A2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1B66771" w14:textId="77777777" w:rsidR="00E075E1" w:rsidRPr="001E3C2E" w:rsidRDefault="00E075E1" w:rsidP="00723603">
            <w:pPr>
              <w:pStyle w:val="ColumnHeadings"/>
            </w:pPr>
            <w:r>
              <w:t>qty</w:t>
            </w:r>
          </w:p>
        </w:tc>
        <w:tc>
          <w:tcPr>
            <w:tcW w:w="558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DAB231C" w14:textId="77777777" w:rsidR="00E075E1" w:rsidRPr="001E3C2E" w:rsidRDefault="00E075E1" w:rsidP="00723603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96EA078" w14:textId="0715569A" w:rsidR="00E075E1" w:rsidRPr="001E3C2E" w:rsidRDefault="00E075E1" w:rsidP="00723603">
            <w:pPr>
              <w:pStyle w:val="ColumnHeadings"/>
            </w:pPr>
            <w:r>
              <w:t xml:space="preserve">unit </w:t>
            </w:r>
          </w:p>
        </w:tc>
        <w:tc>
          <w:tcPr>
            <w:tcW w:w="1620" w:type="dxa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40EF762" w14:textId="6FAC6AE3" w:rsidR="00E075E1" w:rsidRPr="001E3C2E" w:rsidRDefault="00CB1AA7" w:rsidP="00723603">
            <w:pPr>
              <w:pStyle w:val="ColumnHeadings"/>
            </w:pPr>
            <w:r>
              <w:t>WEIGHT</w:t>
            </w:r>
          </w:p>
        </w:tc>
      </w:tr>
      <w:tr w:rsidR="00E075E1" w:rsidRPr="001E3C2E" w14:paraId="5F79B41A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CBDF52F" w14:textId="77777777" w:rsidR="00E075E1" w:rsidRPr="001E3C2E" w:rsidRDefault="00AA01F3" w:rsidP="001C2122">
            <w:r>
              <w:t>1</w:t>
            </w:r>
            <w:r w:rsidR="001335D3">
              <w:t xml:space="preserve"> PALLET</w:t>
            </w:r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E73E40A" w14:textId="77777777" w:rsidR="00AA01F3" w:rsidRPr="001E3C2E" w:rsidRDefault="00AA01F3" w:rsidP="00D839CC">
            <w:r>
              <w:t xml:space="preserve">BLUE M 0 VOLT OVEN 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0036EA" w14:textId="77777777" w:rsidR="00E075E1" w:rsidRPr="001C2122" w:rsidRDefault="00637AEA" w:rsidP="00D839CC">
            <w:pPr>
              <w:pStyle w:val="Amount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6477C55" w14:textId="1121FE1A" w:rsidR="00E075E1" w:rsidRPr="001C2122" w:rsidRDefault="00CB1AA7" w:rsidP="00AA01F3">
            <w:pPr>
              <w:pStyle w:val="Amount"/>
              <w:jc w:val="left"/>
            </w:pPr>
            <w:r>
              <w:t xml:space="preserve"> 399</w:t>
            </w:r>
          </w:p>
        </w:tc>
      </w:tr>
      <w:tr w:rsidR="00E075E1" w:rsidRPr="001E3C2E" w14:paraId="02335BB9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AFF2083" w14:textId="77777777" w:rsidR="00E075E1" w:rsidRPr="001E3C2E" w:rsidRDefault="00AA01F3" w:rsidP="001C2122">
            <w:r>
              <w:t xml:space="preserve">2   </w:t>
            </w:r>
            <w:proofErr w:type="gramStart"/>
            <w:r>
              <w:t>PALLET</w:t>
            </w:r>
            <w:proofErr w:type="gramEnd"/>
          </w:p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88F1DFB" w14:textId="77777777" w:rsidR="00E075E1" w:rsidRPr="001E3C2E" w:rsidRDefault="00AA01F3" w:rsidP="001C2122">
            <w:r>
              <w:t xml:space="preserve">TEMPRATURE FORCING SYSTEM 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57DD83C" w14:textId="77777777" w:rsidR="00E075E1" w:rsidRPr="001C2122" w:rsidRDefault="00AA01F3" w:rsidP="00637AEA">
            <w:pPr>
              <w:pStyle w:val="Amount"/>
              <w:jc w:val="left"/>
            </w:pPr>
            <w:r>
              <w:t xml:space="preserve">         2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DD5C85" w14:textId="601DD481" w:rsidR="00E075E1" w:rsidRPr="001C2122" w:rsidRDefault="00CB1AA7" w:rsidP="00AA01F3">
            <w:pPr>
              <w:pStyle w:val="Amount"/>
              <w:jc w:val="left"/>
            </w:pPr>
            <w:r>
              <w:t xml:space="preserve"> 300</w:t>
            </w:r>
          </w:p>
        </w:tc>
      </w:tr>
      <w:tr w:rsidR="00E075E1" w:rsidRPr="001E3C2E" w14:paraId="2673AEC1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7526FFF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09F4E6D" w14:textId="77777777" w:rsidR="00E075E1" w:rsidRPr="001E3C2E" w:rsidRDefault="0088312D" w:rsidP="001C2122">
            <w:r>
              <w:t xml:space="preserve">Freight </w:t>
            </w:r>
            <w:proofErr w:type="spellStart"/>
            <w:r>
              <w:t>PrePaid</w:t>
            </w:r>
            <w:proofErr w:type="spellEnd"/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A906C53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989AB4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CA478C5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F03E0E7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D7E001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EB930EB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96AE2B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2698262D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CB9EC8B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3B45535" w14:textId="77777777" w:rsidR="00E075E1" w:rsidRPr="001E3C2E" w:rsidRDefault="00F22111" w:rsidP="003A7015">
            <w:r w:rsidRPr="00F22111">
              <w:rPr>
                <w:b/>
              </w:rPr>
              <w:t>H S</w:t>
            </w:r>
            <w:r>
              <w:t xml:space="preserve"> </w:t>
            </w:r>
            <w:r>
              <w:rPr>
                <w:rStyle w:val="Strong"/>
                <w:rFonts w:ascii="Arial" w:hAnsi="Arial" w:cs="Arial"/>
                <w:sz w:val="20"/>
                <w:szCs w:val="20"/>
                <w:lang w:val="en"/>
              </w:rPr>
              <w:t>Code</w:t>
            </w:r>
            <w:r w:rsidR="003A7015">
              <w:rPr>
                <w:rFonts w:ascii="Arial" w:hAnsi="Arial" w:cs="Arial"/>
                <w:sz w:val="20"/>
                <w:szCs w:val="20"/>
                <w:lang w:val="en"/>
              </w:rPr>
              <w:t xml:space="preserve"> 84198990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8359B61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96E33B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1031546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5FD5AB9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38E44E5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3F5EF4B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E9CB83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49388560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F80D2C2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C222B4E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E4061B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CB318A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37D80853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86192A9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2442E9D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CBD3957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24DA5A2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AC1BDA4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5C43523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3376985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FD7B2B5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EFCE15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C1B98D9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5951764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3AF36DC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3D88678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4AB5654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693C311A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9C3AFD9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33DEAB4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61D130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A2D118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0AF56667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53492CE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CF0B2F2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0D93AE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8E742AA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5AA7C0AF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3662D73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1EA58D1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5DFAB5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E67AEC0" w14:textId="77777777" w:rsidR="00E075E1" w:rsidRPr="001C2122" w:rsidRDefault="00E075E1" w:rsidP="001C2122">
            <w:pPr>
              <w:pStyle w:val="Amount"/>
            </w:pPr>
          </w:p>
        </w:tc>
      </w:tr>
      <w:tr w:rsidR="00E075E1" w:rsidRPr="001E3C2E" w14:paraId="04537EB0" w14:textId="77777777" w:rsidTr="006B155C">
        <w:trPr>
          <w:cantSplit/>
          <w:trHeight w:val="288"/>
        </w:trPr>
        <w:tc>
          <w:tcPr>
            <w:tcW w:w="126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097D79B" w14:textId="77777777" w:rsidR="00E075E1" w:rsidRPr="001E3C2E" w:rsidRDefault="00E075E1" w:rsidP="001C2122"/>
        </w:tc>
        <w:tc>
          <w:tcPr>
            <w:tcW w:w="55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0C3753F1" w14:textId="77777777" w:rsidR="00E075E1" w:rsidRPr="001E3C2E" w:rsidRDefault="00E075E1" w:rsidP="001C2122"/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9BF721" w14:textId="77777777" w:rsidR="00E075E1" w:rsidRPr="001C2122" w:rsidRDefault="00E075E1" w:rsidP="001C2122">
            <w:pPr>
              <w:pStyle w:val="Amount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76477C5" w14:textId="77777777" w:rsidR="00E075E1" w:rsidRPr="001C2122" w:rsidRDefault="00E075E1" w:rsidP="001C2122">
            <w:pPr>
              <w:pStyle w:val="Amount"/>
            </w:pPr>
          </w:p>
        </w:tc>
      </w:tr>
      <w:tr w:rsidR="009520ED" w:rsidRPr="001E3C2E" w14:paraId="783DEF13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FC94F" w14:textId="77777777" w:rsidR="009520ED" w:rsidRPr="001E3C2E" w:rsidRDefault="009520ED" w:rsidP="00ED7797"/>
        </w:tc>
        <w:tc>
          <w:tcPr>
            <w:tcW w:w="1620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E4A84FC" w14:textId="284174D0" w:rsidR="009520ED" w:rsidRPr="001E3C2E" w:rsidRDefault="00CB1AA7" w:rsidP="00CB1AA7">
            <w:pPr>
              <w:pStyle w:val="Labels"/>
              <w:jc w:val="left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BDC949C" w14:textId="31D8ACE6" w:rsidR="009520ED" w:rsidRPr="001C2122" w:rsidRDefault="009520ED" w:rsidP="0088312D">
            <w:pPr>
              <w:pStyle w:val="Amount"/>
              <w:jc w:val="left"/>
            </w:pPr>
          </w:p>
        </w:tc>
      </w:tr>
      <w:tr w:rsidR="009520ED" w:rsidRPr="001E3C2E" w14:paraId="40CD5E81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993E6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97BE341" w14:textId="3F8D4987" w:rsidR="009520ED" w:rsidRPr="001E3C2E" w:rsidRDefault="009520ED" w:rsidP="00CB1AA7">
            <w:pPr>
              <w:pStyle w:val="Labels"/>
              <w:jc w:val="center"/>
            </w:pP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0CA0276" w14:textId="77777777" w:rsidR="009520ED" w:rsidRPr="001C2122" w:rsidRDefault="009520ED" w:rsidP="001C2122">
            <w:pPr>
              <w:pStyle w:val="Amount"/>
            </w:pPr>
          </w:p>
        </w:tc>
      </w:tr>
      <w:tr w:rsidR="009520ED" w:rsidRPr="001E3C2E" w14:paraId="61F6B55D" w14:textId="77777777" w:rsidTr="006B155C">
        <w:trPr>
          <w:cantSplit/>
          <w:trHeight w:val="288"/>
        </w:trPr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F5B73" w14:textId="77777777" w:rsidR="009520ED" w:rsidRPr="001E3C2E" w:rsidRDefault="009520ED" w:rsidP="00ED7797"/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5F54036C" w14:textId="77777777" w:rsidR="009520ED" w:rsidRPr="001E3C2E" w:rsidRDefault="009520ED" w:rsidP="009520ED">
            <w:pPr>
              <w:pStyle w:val="Labels"/>
            </w:pPr>
            <w:r>
              <w:t>Total</w:t>
            </w:r>
          </w:p>
        </w:tc>
        <w:tc>
          <w:tcPr>
            <w:tcW w:w="162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142C5D" w14:textId="01EFF511" w:rsidR="009520ED" w:rsidRPr="001C2122" w:rsidRDefault="00CB1AA7" w:rsidP="0088312D">
            <w:pPr>
              <w:pStyle w:val="Amount"/>
              <w:jc w:val="left"/>
            </w:pPr>
            <w:r>
              <w:t>1199</w:t>
            </w:r>
          </w:p>
        </w:tc>
      </w:tr>
    </w:tbl>
    <w:p w14:paraId="509898DC" w14:textId="77777777" w:rsidR="00897D19" w:rsidRPr="001E3C2E" w:rsidRDefault="00897D19" w:rsidP="00F470F9"/>
    <w:p w14:paraId="092D153B" w14:textId="77777777" w:rsidR="00D16DED" w:rsidRDefault="00D16DED" w:rsidP="009C4DB0">
      <w:pPr>
        <w:pStyle w:val="LowerCenteredText"/>
        <w:jc w:val="left"/>
      </w:pPr>
    </w:p>
    <w:p w14:paraId="21941BBA" w14:textId="77777777" w:rsidR="00B764B8" w:rsidRPr="001E3C2E" w:rsidRDefault="00890176" w:rsidP="00D16DED">
      <w:pPr>
        <w:pStyle w:val="Thankyou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1507735B" wp14:editId="59E12F3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401435" cy="555625"/>
                <wp:effectExtent l="0" t="635" r="0" b="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66648" id="Group 17" o:spid="_x0000_s1026" style="position:absolute;margin-left:0;margin-top:0;width:504.05pt;height:43.75pt;z-index:-251657728;mso-position-horizontal:center;mso-position-horizontal-relative:page;mso-position-vertical:bottom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" o:allowincell="f">
                <v:rect id="Rectangle 18" o:spid="_x0000_s1027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kFMAA&#10;AADaAAAADwAAAGRycy9kb3ducmV2LnhtbESP3YrCMBSE7wXfIRzBG7GpIiLVKCIIeyXb6gMcmtMf&#10;bE5Kk9bu2xthwcthZr5hDqfRNGKgztWWFayiGARxbnXNpYLH/brcgXAeWWNjmRT8kYPTcTo5YKLt&#10;i1MaMl+KAGGXoILK+zaR0uUVGXSRbYmDV9jOoA+yK6Xu8BXgppHrON5KgzWHhQpbulSUP7PeKOh/&#10;N0VWbJvYpVb6W5v2l2GzUGo+G897EJ5G/w3/t3+0gjV8roQbII9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KkFMAAAADaAAAADwAAAAAAAAAAAAAAAACYAgAAZHJzL2Rvd25y&#10;ZXYueG1sUEsFBgAAAAAEAAQA9QAAAIUDAAAAAA==&#10;" stroked="f">
                  <v:fill color2="#b8cce4 [1300]" rotate="t" focus="100%" type="gradient"/>
                </v:rect>
                <v:line id="Line 19" o:spid="_x0000_s1028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pIMQAAADaAAAADwAAAGRycy9kb3ducmV2LnhtbESPT2sCMRTE7wW/Q3hCbzVraUVXo0jB&#10;YtuT6z+8PTbP3cXNy5qkuv32Rih4HGbmN8xk1ppaXMj5yrKCfi8BQZxbXXGhYLNevAxB+ICssbZM&#10;Cv7Iw2zaeZpgqu2VV3TJQiEihH2KCsoQmlRKn5dk0PdsQxy9o3UGQ5SukNrhNcJNLV+TZCANVhwX&#10;Smzoo6T8lP0aBd8n+7lM3g/17jwY7bfZ18/Gk1PqudvOxyACteER/m8vtYI3uF+JN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CmkgxAAAANoAAAAPAAAAAAAAAAAA&#10;AAAAAKECAABkcnMvZG93bnJldi54bWxQSwUGAAAAAAQABAD5AAAAkgMAAAAA&#10;" strokecolor="#365f91 [2404]" strokeweight=".5pt"/>
                <w10:wrap anchorx="page" anchory="margin"/>
              </v:group>
            </w:pict>
          </mc:Fallback>
        </mc:AlternateContent>
      </w:r>
      <w:r w:rsidR="00D16DED" w:rsidRPr="0015744F">
        <w:t>Thank you for your business!</w:t>
      </w:r>
    </w:p>
    <w:sectPr w:rsidR="00B764B8" w:rsidRPr="001E3C2E" w:rsidSect="00703682"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D5520" w14:textId="77777777" w:rsidR="008C3009" w:rsidRDefault="008C3009">
      <w:r>
        <w:separator/>
      </w:r>
    </w:p>
  </w:endnote>
  <w:endnote w:type="continuationSeparator" w:id="0">
    <w:p w14:paraId="698688B0" w14:textId="77777777" w:rsidR="008C3009" w:rsidRDefault="008C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82636" w14:textId="77777777" w:rsidR="008C3009" w:rsidRDefault="008C3009">
      <w:r>
        <w:separator/>
      </w:r>
    </w:p>
  </w:footnote>
  <w:footnote w:type="continuationSeparator" w:id="0">
    <w:p w14:paraId="73B8C12C" w14:textId="77777777" w:rsidR="008C3009" w:rsidRDefault="008C3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EE8"/>
    <w:rsid w:val="00002021"/>
    <w:rsid w:val="00007625"/>
    <w:rsid w:val="00012C15"/>
    <w:rsid w:val="00012DA5"/>
    <w:rsid w:val="00017A97"/>
    <w:rsid w:val="000403E8"/>
    <w:rsid w:val="000417F9"/>
    <w:rsid w:val="00043699"/>
    <w:rsid w:val="00052BC2"/>
    <w:rsid w:val="00056E24"/>
    <w:rsid w:val="000A72A8"/>
    <w:rsid w:val="000C60AF"/>
    <w:rsid w:val="000E474C"/>
    <w:rsid w:val="000E592C"/>
    <w:rsid w:val="0010192D"/>
    <w:rsid w:val="001335D3"/>
    <w:rsid w:val="0015744F"/>
    <w:rsid w:val="001724F6"/>
    <w:rsid w:val="00176E4F"/>
    <w:rsid w:val="001B5462"/>
    <w:rsid w:val="001B5F25"/>
    <w:rsid w:val="001C2122"/>
    <w:rsid w:val="001D3B7E"/>
    <w:rsid w:val="001D6696"/>
    <w:rsid w:val="001E3C2E"/>
    <w:rsid w:val="001F1EA7"/>
    <w:rsid w:val="00201D3B"/>
    <w:rsid w:val="0020532B"/>
    <w:rsid w:val="00205DD6"/>
    <w:rsid w:val="00207555"/>
    <w:rsid w:val="0021009B"/>
    <w:rsid w:val="00213FAA"/>
    <w:rsid w:val="00222D04"/>
    <w:rsid w:val="00242D48"/>
    <w:rsid w:val="00246484"/>
    <w:rsid w:val="00251C32"/>
    <w:rsid w:val="002645EA"/>
    <w:rsid w:val="002F1F4B"/>
    <w:rsid w:val="00321C3D"/>
    <w:rsid w:val="00326411"/>
    <w:rsid w:val="00341D54"/>
    <w:rsid w:val="003465E2"/>
    <w:rsid w:val="00360D3D"/>
    <w:rsid w:val="0036466D"/>
    <w:rsid w:val="003756B5"/>
    <w:rsid w:val="00387E68"/>
    <w:rsid w:val="003A7015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41C"/>
    <w:rsid w:val="006171BA"/>
    <w:rsid w:val="00637AEA"/>
    <w:rsid w:val="00640AAC"/>
    <w:rsid w:val="00647F33"/>
    <w:rsid w:val="0065596D"/>
    <w:rsid w:val="00657577"/>
    <w:rsid w:val="00696E46"/>
    <w:rsid w:val="006B155C"/>
    <w:rsid w:val="006C4528"/>
    <w:rsid w:val="006C6182"/>
    <w:rsid w:val="006D2782"/>
    <w:rsid w:val="006F21A0"/>
    <w:rsid w:val="00703682"/>
    <w:rsid w:val="00703C78"/>
    <w:rsid w:val="00706FE2"/>
    <w:rsid w:val="007106E2"/>
    <w:rsid w:val="00723603"/>
    <w:rsid w:val="00730EE8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12580"/>
    <w:rsid w:val="00824635"/>
    <w:rsid w:val="0088312D"/>
    <w:rsid w:val="00890176"/>
    <w:rsid w:val="00897D19"/>
    <w:rsid w:val="008A1909"/>
    <w:rsid w:val="008A3C48"/>
    <w:rsid w:val="008B549F"/>
    <w:rsid w:val="008C1DFD"/>
    <w:rsid w:val="008C3009"/>
    <w:rsid w:val="008D63CA"/>
    <w:rsid w:val="008E6D99"/>
    <w:rsid w:val="008F7829"/>
    <w:rsid w:val="00904CD7"/>
    <w:rsid w:val="00904F13"/>
    <w:rsid w:val="0092300D"/>
    <w:rsid w:val="00923ED7"/>
    <w:rsid w:val="0093568C"/>
    <w:rsid w:val="009463E1"/>
    <w:rsid w:val="009520ED"/>
    <w:rsid w:val="00966790"/>
    <w:rsid w:val="0098251A"/>
    <w:rsid w:val="009A1F18"/>
    <w:rsid w:val="009A6AF5"/>
    <w:rsid w:val="009C4DB0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A01F3"/>
    <w:rsid w:val="00AB03C9"/>
    <w:rsid w:val="00AD4870"/>
    <w:rsid w:val="00B44603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4445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1AA7"/>
    <w:rsid w:val="00CB4CBD"/>
    <w:rsid w:val="00CF01AF"/>
    <w:rsid w:val="00D16DED"/>
    <w:rsid w:val="00D33CEA"/>
    <w:rsid w:val="00D4146A"/>
    <w:rsid w:val="00D45E69"/>
    <w:rsid w:val="00D7042E"/>
    <w:rsid w:val="00D76A11"/>
    <w:rsid w:val="00D839CC"/>
    <w:rsid w:val="00DA4471"/>
    <w:rsid w:val="00DC1152"/>
    <w:rsid w:val="00DE041C"/>
    <w:rsid w:val="00DE09CB"/>
    <w:rsid w:val="00DF7693"/>
    <w:rsid w:val="00E075E1"/>
    <w:rsid w:val="00E27198"/>
    <w:rsid w:val="00E358C1"/>
    <w:rsid w:val="00E371FA"/>
    <w:rsid w:val="00E42426"/>
    <w:rsid w:val="00E6107D"/>
    <w:rsid w:val="00E972C4"/>
    <w:rsid w:val="00E9764B"/>
    <w:rsid w:val="00ED7797"/>
    <w:rsid w:val="00EF58B4"/>
    <w:rsid w:val="00F1292B"/>
    <w:rsid w:val="00F22111"/>
    <w:rsid w:val="00F23400"/>
    <w:rsid w:val="00F470F9"/>
    <w:rsid w:val="00F52042"/>
    <w:rsid w:val="00F64BE0"/>
    <w:rsid w:val="00F70656"/>
    <w:rsid w:val="00F70E38"/>
    <w:rsid w:val="00FB1848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734E0735"/>
  <w15:docId w15:val="{DC3BB88E-1564-41B8-8F60-57731F06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55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703682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6B155C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155C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6B155C"/>
    <w:pPr>
      <w:spacing w:before="60" w:line="240" w:lineRule="auto"/>
    </w:pPr>
    <w:rPr>
      <w:sz w:val="15"/>
    </w:rPr>
  </w:style>
  <w:style w:type="paragraph" w:customStyle="1" w:styleId="Amount">
    <w:name w:val="Amount"/>
    <w:basedOn w:val="Normal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2645EA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645EA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6B155C"/>
    <w:pPr>
      <w:spacing w:before="800" w:after="60"/>
      <w:jc w:val="center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6B155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1141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2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0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2187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51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60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9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9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86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276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386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343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553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1734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710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5709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20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4513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771827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25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9969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465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0867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tan\AppData\Roaming\Microsoft\Templates\Service%20invoice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AAB3DAB1A64FFE9DC37E8B36D2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89DFA-EFC6-436E-AFFB-79EBC86066A5}"/>
      </w:docPartPr>
      <w:docPartBody>
        <w:p w:rsidR="00E81DC4" w:rsidRDefault="00FB1F38">
          <w:pPr>
            <w:pStyle w:val="24AAB3DAB1A64FFE9DC37E8B36D2E75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38"/>
    <w:rsid w:val="00114CB3"/>
    <w:rsid w:val="001C2072"/>
    <w:rsid w:val="002F12D1"/>
    <w:rsid w:val="0035725A"/>
    <w:rsid w:val="003E4091"/>
    <w:rsid w:val="007A1874"/>
    <w:rsid w:val="009108EC"/>
    <w:rsid w:val="00BD4F32"/>
    <w:rsid w:val="00E81DC4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AAB3DAB1A64FFE9DC37E8B36D2E753">
    <w:name w:val="24AAB3DAB1A64FFE9DC37E8B36D2E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1D5BFCC-66A6-4A31-8841-566F0165F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F73D5-55F9-4EE9-8D0E-5D19C51BC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(Blue Gradient design)</Template>
  <TotalTime>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(Blue Gradient design)</vt:lpstr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(Blue Gradient design)</dc:title>
  <dc:creator>Ketan Upadhyay</dc:creator>
  <cp:keywords/>
  <cp:lastModifiedBy>ishaanvihaan upadhyay</cp:lastModifiedBy>
  <cp:revision>2</cp:revision>
  <cp:lastPrinted>2020-01-17T23:23:00Z</cp:lastPrinted>
  <dcterms:created xsi:type="dcterms:W3CDTF">2020-11-17T19:18:00Z</dcterms:created>
  <dcterms:modified xsi:type="dcterms:W3CDTF">2020-11-17T19:18:00Z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TC011294561033</vt:lpwstr>
  </property>
</Properties>
</file>