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7"/>
        <w:gridCol w:w="3989"/>
      </w:tblGrid>
      <w:tr w:rsidR="009C5836" w:rsidRPr="001E3C2E" w14:paraId="5A5111A9" w14:textId="77777777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0D74BC70" w14:textId="77777777"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7B11D387" wp14:editId="75ECD3DB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526DD354" w14:textId="51666573" w:rsidR="009C5836" w:rsidRDefault="00417B2A" w:rsidP="00E27198">
            <w:pPr>
              <w:pStyle w:val="Heading1"/>
            </w:pPr>
            <w:r>
              <w:t>PACKING LIST</w:t>
            </w:r>
          </w:p>
        </w:tc>
      </w:tr>
      <w:tr w:rsidR="009C5836" w:rsidRPr="001E3C2E" w14:paraId="7259F540" w14:textId="77777777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731F598E" w14:textId="77777777" w:rsidR="009C5836" w:rsidRDefault="00637AEA" w:rsidP="009C5836">
            <w:pPr>
              <w:pStyle w:val="Name"/>
            </w:pPr>
            <w:r>
              <w:t>MOVING SUPPLIES BAY AREA</w:t>
            </w:r>
          </w:p>
          <w:p w14:paraId="14BBA2A3" w14:textId="77777777"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D5AF90A" w14:textId="119DA0B5" w:rsidR="009C5836" w:rsidRPr="005A6D66" w:rsidRDefault="00DF7693" w:rsidP="009C5836">
            <w:pPr>
              <w:pStyle w:val="DateandNumber"/>
            </w:pPr>
            <w:r>
              <w:t>INVOICE</w:t>
            </w:r>
            <w:r w:rsidR="00012C15">
              <w:t xml:space="preserve"> #</w:t>
            </w:r>
            <w:r w:rsidR="00017A97">
              <w:t xml:space="preserve"> </w:t>
            </w:r>
            <w:r w:rsidR="00F70656">
              <w:t>1</w:t>
            </w:r>
            <w:r w:rsidR="00417B2A">
              <w:t>175</w:t>
            </w:r>
          </w:p>
          <w:p w14:paraId="2610ECD2" w14:textId="21C2F34F"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1-02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17B2A">
                  <w:t>February 8, 2021</w:t>
                </w:r>
              </w:sdtContent>
            </w:sdt>
          </w:p>
        </w:tc>
      </w:tr>
      <w:tr w:rsidR="007C7496" w:rsidRPr="001E3C2E" w14:paraId="7CAB0830" w14:textId="77777777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022849A" w14:textId="77777777" w:rsidR="006B155C" w:rsidRDefault="00730EE8" w:rsidP="006B155C">
            <w:r>
              <w:t>4135 PESTANA PLACE FREMONT CA 94538</w:t>
            </w:r>
          </w:p>
          <w:p w14:paraId="4745AE3C" w14:textId="77777777" w:rsidR="006B155C" w:rsidRDefault="00730EE8" w:rsidP="006B155C">
            <w:r>
              <w:t>PHONE 510-754-1349, FAX 510-498-4305</w:t>
            </w:r>
          </w:p>
          <w:p w14:paraId="573A06AB" w14:textId="77777777"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681EB24C" w14:textId="61952346"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F70656">
              <w:rPr>
                <w:rFonts w:ascii="Verdana" w:hAnsi="Verdana"/>
                <w:b/>
                <w:bCs/>
                <w:szCs w:val="15"/>
              </w:rPr>
              <w:t>LAX/</w:t>
            </w:r>
            <w:r w:rsidR="00417B2A">
              <w:rPr>
                <w:rFonts w:ascii="Verdana" w:hAnsi="Verdana"/>
                <w:b/>
                <w:bCs/>
                <w:szCs w:val="15"/>
              </w:rPr>
              <w:t>MAD/D05949</w:t>
            </w:r>
          </w:p>
        </w:tc>
      </w:tr>
    </w:tbl>
    <w:p w14:paraId="48661FEF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5"/>
        <w:gridCol w:w="3991"/>
      </w:tblGrid>
      <w:tr w:rsidR="00E075E1" w:rsidRPr="001E3C2E" w14:paraId="7E73618D" w14:textId="77777777" w:rsidTr="00703682">
        <w:trPr>
          <w:trHeight w:val="1184"/>
        </w:trPr>
        <w:tc>
          <w:tcPr>
            <w:tcW w:w="450" w:type="dxa"/>
          </w:tcPr>
          <w:p w14:paraId="10E3EF77" w14:textId="77777777"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14:paraId="2526E550" w14:textId="77777777" w:rsidR="00AA01F3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Dinesh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Godara</w:t>
            </w:r>
            <w:proofErr w:type="spellEnd"/>
          </w:p>
          <w:p w14:paraId="33F1D52C" w14:textId="77777777" w:rsidR="00417B2A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Attic-space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symnbiois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,5</w:t>
            </w:r>
            <w:r w:rsidRPr="00417B2A">
              <w:rPr>
                <w:rFonts w:ascii="Arial" w:hAnsi="Arial" w:cs="Arial"/>
                <w:b/>
                <w:bCs/>
                <w:color w:val="555555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floor,</w:t>
            </w:r>
          </w:p>
          <w:p w14:paraId="57A35D63" w14:textId="77777777" w:rsidR="00417B2A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No 268, 100 ft Road, 7</w:t>
            </w:r>
            <w:r w:rsidRPr="00417B2A">
              <w:rPr>
                <w:rFonts w:ascii="Arial" w:hAnsi="Arial" w:cs="Arial"/>
                <w:b/>
                <w:bCs/>
                <w:color w:val="555555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cross,</w:t>
            </w:r>
          </w:p>
          <w:p w14:paraId="6336D1D2" w14:textId="77777777" w:rsidR="00417B2A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Defence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colony, Indiranagar,</w:t>
            </w:r>
          </w:p>
          <w:p w14:paraId="774768FB" w14:textId="77777777" w:rsidR="00417B2A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Bangalore,KA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560038 INDIA</w:t>
            </w:r>
          </w:p>
          <w:p w14:paraId="385CED58" w14:textId="467910B9" w:rsidR="00417B2A" w:rsidRPr="00637AEA" w:rsidRDefault="00417B2A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PH + 91 6300361594</w:t>
            </w:r>
          </w:p>
        </w:tc>
        <w:tc>
          <w:tcPr>
            <w:tcW w:w="4061" w:type="dxa"/>
          </w:tcPr>
          <w:p w14:paraId="600A1924" w14:textId="77777777" w:rsidR="00E075E1" w:rsidRPr="001E3C2E" w:rsidRDefault="00E075E1" w:rsidP="00E075E1"/>
        </w:tc>
      </w:tr>
    </w:tbl>
    <w:p w14:paraId="2B725882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14:paraId="171FA641" w14:textId="77777777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5CBA377C" w14:textId="77777777"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6EEF7C17" w14:textId="77777777"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4787BB5" w14:textId="77777777"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4D2ECA9C" w14:textId="77777777"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14:paraId="6488081E" w14:textId="77777777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3439CE73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8B1EC84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CCB5C85" w14:textId="77777777"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0A9289E" w14:textId="77777777" w:rsidR="00E075E1" w:rsidRDefault="00E075E1" w:rsidP="008A3C48">
            <w:pPr>
              <w:pStyle w:val="Centered"/>
            </w:pPr>
          </w:p>
        </w:tc>
      </w:tr>
    </w:tbl>
    <w:p w14:paraId="51AC551E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9"/>
        <w:gridCol w:w="5472"/>
        <w:gridCol w:w="1605"/>
        <w:gridCol w:w="1600"/>
      </w:tblGrid>
      <w:tr w:rsidR="00E075E1" w:rsidRPr="001E3C2E" w14:paraId="637BC687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B4A4127" w14:textId="77777777"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AB26C87" w14:textId="77777777"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9FA5E72" w14:textId="77777777" w:rsidR="00E075E1" w:rsidRPr="001E3C2E" w:rsidRDefault="00E075E1" w:rsidP="00723603">
            <w:pPr>
              <w:pStyle w:val="ColumnHeadings"/>
            </w:pPr>
            <w:r>
              <w:t>unit price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506085D" w14:textId="77777777" w:rsidR="00E075E1" w:rsidRPr="001E3C2E" w:rsidRDefault="00E075E1" w:rsidP="00723603">
            <w:pPr>
              <w:pStyle w:val="ColumnHeadings"/>
            </w:pPr>
            <w:r>
              <w:t>line total</w:t>
            </w:r>
          </w:p>
        </w:tc>
      </w:tr>
      <w:tr w:rsidR="00E075E1" w:rsidRPr="001E3C2E" w14:paraId="0F83D108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E7C14B8" w14:textId="77777777" w:rsidR="00E075E1" w:rsidRPr="001E3C2E" w:rsidRDefault="00AA01F3" w:rsidP="001C2122">
            <w:r>
              <w:t>1</w:t>
            </w:r>
            <w:r w:rsidR="001335D3">
              <w:t xml:space="preserve"> PALLET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9338AFF" w14:textId="6DCE5E56" w:rsidR="00AA01F3" w:rsidRPr="001E3C2E" w:rsidRDefault="00417B2A" w:rsidP="00D839CC">
            <w:r>
              <w:t>Exercise bike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681C4B" w14:textId="77777777" w:rsidR="00E075E1" w:rsidRPr="001C2122" w:rsidRDefault="00637AEA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A126A45" w14:textId="59D7026C" w:rsidR="00E075E1" w:rsidRPr="001C2122" w:rsidRDefault="00417B2A" w:rsidP="00AA01F3">
            <w:pPr>
              <w:pStyle w:val="Amount"/>
              <w:jc w:val="left"/>
            </w:pPr>
            <w:r>
              <w:t>1990</w:t>
            </w:r>
          </w:p>
        </w:tc>
      </w:tr>
      <w:tr w:rsidR="00E075E1" w:rsidRPr="001E3C2E" w14:paraId="23F5C5EB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EF6CBF7" w14:textId="2106CB15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CFB9513" w14:textId="759A8E5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92EBA6" w14:textId="21060780" w:rsidR="00E075E1" w:rsidRPr="001C2122" w:rsidRDefault="00AA01F3" w:rsidP="00637AEA">
            <w:pPr>
              <w:pStyle w:val="Amount"/>
              <w:jc w:val="left"/>
            </w:pPr>
            <w:r>
              <w:t xml:space="preserve">         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66E897" w14:textId="7F5A6F85" w:rsidR="00E075E1" w:rsidRPr="001C2122" w:rsidRDefault="00E075E1" w:rsidP="00AA01F3">
            <w:pPr>
              <w:pStyle w:val="Amount"/>
              <w:jc w:val="left"/>
            </w:pPr>
          </w:p>
        </w:tc>
      </w:tr>
      <w:tr w:rsidR="00E075E1" w:rsidRPr="001E3C2E" w14:paraId="530528C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6B692C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5299DEE" w14:textId="77777777" w:rsidR="00E075E1" w:rsidRPr="001E3C2E" w:rsidRDefault="0088312D" w:rsidP="001C2122">
            <w:r>
              <w:t xml:space="preserve">Freight </w:t>
            </w:r>
            <w:proofErr w:type="spellStart"/>
            <w:r>
              <w:t>PrePaid</w:t>
            </w:r>
            <w:proofErr w:type="spellEnd"/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89C91CB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920CE2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18F0F1C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F9F246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AD01FB4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D5CFFAD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C96E09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80DB753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84375B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07F7CC" w14:textId="30300A7E" w:rsidR="00E075E1" w:rsidRPr="001E3C2E" w:rsidRDefault="00F22111" w:rsidP="003A7015">
            <w:r w:rsidRPr="00F22111">
              <w:rPr>
                <w:b/>
              </w:rPr>
              <w:t>H S</w:t>
            </w:r>
            <w: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  <w:lang w:val="en"/>
              </w:rPr>
              <w:t>Code</w:t>
            </w:r>
            <w:r w:rsidR="003A7015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417B2A">
              <w:rPr>
                <w:rFonts w:ascii="Arial" w:hAnsi="Arial" w:cs="Arial"/>
                <w:sz w:val="20"/>
                <w:szCs w:val="20"/>
                <w:lang w:val="en"/>
              </w:rPr>
              <w:t>95069190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BA32EF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40F542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552F5DA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13EB688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DED4EE7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F8E968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1F0D6D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9702D18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AAE6B35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053C73E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0F5A14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FFB92F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6A7AB2A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F7ED693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FA8B9B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CAC114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25DFB34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72C20E1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025D7A5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6CE86EB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1AC521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A097076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F62BC9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2F6328E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FE2AC2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6BB1EA8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393FD21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7E2C3B89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9EAED3D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649C0FF4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1CF8D4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82BA27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7B3FA2ED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1F50104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F34AEE0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25989A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5C1288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51E212E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35A4ECA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A8D7C6A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EAD0F7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5F6122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31D95A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EBB4A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07E6DCC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46D9CA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21DFA72" w14:textId="77777777" w:rsidR="00E075E1" w:rsidRPr="001C2122" w:rsidRDefault="00E075E1" w:rsidP="001C2122">
            <w:pPr>
              <w:pStyle w:val="Amount"/>
            </w:pPr>
          </w:p>
        </w:tc>
      </w:tr>
      <w:tr w:rsidR="009520ED" w:rsidRPr="001E3C2E" w14:paraId="01C79772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2B78E" w14:textId="77777777"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048A08C" w14:textId="77777777" w:rsidR="009520ED" w:rsidRPr="001E3C2E" w:rsidRDefault="009520ED" w:rsidP="009520ED">
            <w:pPr>
              <w:pStyle w:val="Labels"/>
            </w:pPr>
            <w:r>
              <w:t>Subtotal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43EC29" w14:textId="27F04599" w:rsidR="009520ED" w:rsidRPr="001C2122" w:rsidRDefault="00417B2A" w:rsidP="0088312D">
            <w:pPr>
              <w:pStyle w:val="Amount"/>
              <w:jc w:val="left"/>
            </w:pPr>
            <w:r>
              <w:t>1990</w:t>
            </w:r>
          </w:p>
        </w:tc>
      </w:tr>
      <w:tr w:rsidR="009520ED" w:rsidRPr="001E3C2E" w14:paraId="178B9FAF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9ACE1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B3A23FC" w14:textId="77777777" w:rsidR="009520ED" w:rsidRPr="001E3C2E" w:rsidRDefault="009520ED" w:rsidP="009520ED">
            <w:pPr>
              <w:pStyle w:val="Labels"/>
            </w:pPr>
            <w:r>
              <w:t>Sales Tax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8348C6" w14:textId="77777777" w:rsidR="009520ED" w:rsidRPr="001C2122" w:rsidRDefault="009520ED" w:rsidP="001C2122">
            <w:pPr>
              <w:pStyle w:val="Amount"/>
            </w:pPr>
          </w:p>
        </w:tc>
      </w:tr>
      <w:tr w:rsidR="009520ED" w:rsidRPr="001E3C2E" w14:paraId="41494629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9C88D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50FAA1A" w14:textId="77777777"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FDA253" w14:textId="547F1C79" w:rsidR="009520ED" w:rsidRPr="001C2122" w:rsidRDefault="00417B2A" w:rsidP="0088312D">
            <w:pPr>
              <w:pStyle w:val="Amount"/>
              <w:jc w:val="left"/>
            </w:pPr>
            <w:r>
              <w:t>1990</w:t>
            </w:r>
          </w:p>
        </w:tc>
      </w:tr>
    </w:tbl>
    <w:p w14:paraId="33155E0C" w14:textId="77777777" w:rsidR="00897D19" w:rsidRPr="001E3C2E" w:rsidRDefault="00897D19" w:rsidP="00F470F9"/>
    <w:p w14:paraId="55C5D351" w14:textId="77777777" w:rsidR="00D16DED" w:rsidRDefault="00D16DED" w:rsidP="009C4DB0">
      <w:pPr>
        <w:pStyle w:val="LowerCenteredText"/>
        <w:jc w:val="left"/>
      </w:pPr>
    </w:p>
    <w:p w14:paraId="2148A5EA" w14:textId="77777777"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9887577" wp14:editId="230F284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F934" w14:textId="77777777" w:rsidR="00D2147E" w:rsidRDefault="00D2147E">
      <w:r>
        <w:separator/>
      </w:r>
    </w:p>
  </w:endnote>
  <w:endnote w:type="continuationSeparator" w:id="0">
    <w:p w14:paraId="4281F91B" w14:textId="77777777" w:rsidR="00D2147E" w:rsidRDefault="00D2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1942" w14:textId="77777777" w:rsidR="00D2147E" w:rsidRDefault="00D2147E">
      <w:r>
        <w:separator/>
      </w:r>
    </w:p>
  </w:footnote>
  <w:footnote w:type="continuationSeparator" w:id="0">
    <w:p w14:paraId="218EDE99" w14:textId="77777777" w:rsidR="00D2147E" w:rsidRDefault="00D2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A7015"/>
    <w:rsid w:val="003B7E00"/>
    <w:rsid w:val="003D6485"/>
    <w:rsid w:val="003E3D7F"/>
    <w:rsid w:val="003F03CA"/>
    <w:rsid w:val="00413CC1"/>
    <w:rsid w:val="00416A5B"/>
    <w:rsid w:val="00417B2A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06FE2"/>
    <w:rsid w:val="007106E2"/>
    <w:rsid w:val="00723603"/>
    <w:rsid w:val="00730EE8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D63CA"/>
    <w:rsid w:val="008E6D99"/>
    <w:rsid w:val="008F7829"/>
    <w:rsid w:val="00904CD7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A01F3"/>
    <w:rsid w:val="00AB03C9"/>
    <w:rsid w:val="00AD4870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16DED"/>
    <w:rsid w:val="00D2147E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23400"/>
    <w:rsid w:val="00F470F9"/>
    <w:rsid w:val="00F52042"/>
    <w:rsid w:val="00F64BE0"/>
    <w:rsid w:val="00F70656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6F602F3B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38"/>
    <w:rsid w:val="00114CB3"/>
    <w:rsid w:val="001C2072"/>
    <w:rsid w:val="002F12D1"/>
    <w:rsid w:val="003E4091"/>
    <w:rsid w:val="003E6416"/>
    <w:rsid w:val="007A1874"/>
    <w:rsid w:val="009108EC"/>
    <w:rsid w:val="00BD4F32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AAB3DAB1A64FFE9DC37E8B36D2E753">
    <w:name w:val="24AAB3DAB1A64FFE9DC37E8B36D2E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1D5BFCC-66A6-4A31-8841-566F0165F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ishaanvihaan upadhyay</cp:lastModifiedBy>
  <cp:revision>2</cp:revision>
  <cp:lastPrinted>2021-05-07T21:28:00Z</cp:lastPrinted>
  <dcterms:created xsi:type="dcterms:W3CDTF">2021-05-07T21:28:00Z</dcterms:created>
  <dcterms:modified xsi:type="dcterms:W3CDTF">2021-05-07T21:28:00Z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