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48"/>
        <w:gridCol w:w="3988"/>
      </w:tblGrid>
      <w:tr w:rsidR="009C5836" w:rsidRPr="001E3C2E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4FFCFB4B" wp14:editId="37415286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Default="00637AEA" w:rsidP="009C5836">
            <w:pPr>
              <w:pStyle w:val="Name"/>
            </w:pPr>
            <w:r>
              <w:t>MOVING SUPPLIES BAY AREA</w:t>
            </w:r>
          </w:p>
          <w:p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2E7B36">
              <w:t>1098</w:t>
            </w:r>
          </w:p>
          <w:p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20-11-0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E7B36">
                  <w:t>November 2, 2020</w:t>
                </w:r>
              </w:sdtContent>
            </w:sdt>
          </w:p>
        </w:tc>
      </w:tr>
      <w:tr w:rsidR="007C7496" w:rsidRPr="001E3C2E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6B155C" w:rsidRDefault="00730EE8" w:rsidP="006B155C">
            <w:r>
              <w:t>4135 PESTANA PLACE FREMONT CA 94538</w:t>
            </w:r>
          </w:p>
          <w:p w:rsidR="006B155C" w:rsidRDefault="00730EE8" w:rsidP="006B155C">
            <w:r>
              <w:t>PHONE 510-754-1349, FAX 510-498-4305</w:t>
            </w:r>
          </w:p>
          <w:p w:rsidR="00E27198" w:rsidRDefault="00637AEA" w:rsidP="009C4DB0">
            <w:r>
              <w:t>MOVINGSUPPLIESBAYAREA@GMAIL.COM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9C4DB0" w:rsidRDefault="009C4DB0" w:rsidP="0061141C">
            <w:pPr>
              <w:rPr>
                <w:b/>
              </w:rPr>
            </w:pPr>
            <w:r w:rsidRPr="009C4DB0">
              <w:rPr>
                <w:b/>
              </w:rPr>
              <w:t xml:space="preserve">Booking # </w:t>
            </w:r>
            <w:r w:rsidR="002E7B36">
              <w:rPr>
                <w:rFonts w:ascii="Verdana" w:hAnsi="Verdana"/>
                <w:b/>
                <w:bCs/>
                <w:szCs w:val="15"/>
              </w:rPr>
              <w:t>LAX/MST</w:t>
            </w:r>
            <w:r w:rsidR="00637AEA">
              <w:rPr>
                <w:rFonts w:ascii="Verdana" w:hAnsi="Verdana"/>
                <w:b/>
                <w:bCs/>
                <w:szCs w:val="15"/>
              </w:rPr>
              <w:t>/D</w:t>
            </w:r>
            <w:r w:rsidR="002E7B36">
              <w:rPr>
                <w:rFonts w:ascii="Verdana" w:hAnsi="Verdana"/>
                <w:b/>
                <w:bCs/>
                <w:szCs w:val="15"/>
              </w:rPr>
              <w:t>02721</w:t>
            </w:r>
          </w:p>
        </w:tc>
        <w:bookmarkStart w:id="0" w:name="_GoBack"/>
        <w:bookmarkEnd w:id="0"/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95"/>
        <w:gridCol w:w="3991"/>
      </w:tblGrid>
      <w:tr w:rsidR="00E075E1" w:rsidRPr="001E3C2E" w:rsidTr="00703682">
        <w:trPr>
          <w:trHeight w:val="1184"/>
        </w:trPr>
        <w:tc>
          <w:tcPr>
            <w:tcW w:w="450" w:type="dxa"/>
          </w:tcPr>
          <w:p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2E7B36" w:rsidRDefault="002E7B36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FATIMA ALI</w:t>
            </w:r>
          </w:p>
          <w:p w:rsidR="002E7B36" w:rsidRDefault="002E7B36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MUSCAT HILLS HOUSE 1290</w:t>
            </w:r>
          </w:p>
          <w:p w:rsidR="002E7B36" w:rsidRDefault="002E7B36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MUSCAT,111</w:t>
            </w:r>
          </w:p>
          <w:p w:rsidR="00E075E1" w:rsidRPr="00637AEA" w:rsidRDefault="002E7B36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OMAN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br/>
              <w:t>Phone No.: +96897844481</w:t>
            </w:r>
          </w:p>
        </w:tc>
        <w:tc>
          <w:tcPr>
            <w:tcW w:w="4061" w:type="dxa"/>
          </w:tcPr>
          <w:p w:rsidR="00E075E1" w:rsidRPr="001E3C2E" w:rsidRDefault="00E075E1" w:rsidP="00E075E1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6"/>
        <w:gridCol w:w="5475"/>
        <w:gridCol w:w="1605"/>
        <w:gridCol w:w="1600"/>
      </w:tblGrid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unit price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line total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2E7B36" w:rsidP="001C2122">
            <w:r>
              <w:t>1 Pallet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2E7B36" w:rsidP="00D839CC">
            <w:r>
              <w:t>Wooden Chairs    8 chairs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2E7B36" w:rsidP="00D839CC">
            <w:pPr>
              <w:pStyle w:val="Amount"/>
              <w:jc w:val="center"/>
            </w:pPr>
            <w:r>
              <w:t>250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2E7B36" w:rsidP="0088312D">
            <w:pPr>
              <w:pStyle w:val="Amount"/>
              <w:jc w:val="center"/>
            </w:pPr>
            <w:r>
              <w:t>2000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637AEA">
            <w:pPr>
              <w:pStyle w:val="Amount"/>
              <w:jc w:val="lef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88312D" w:rsidP="001C2122">
            <w:r>
              <w:t>Freight PrePaid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F22111" w:rsidP="002E7B36">
            <w:r w:rsidRPr="00F22111">
              <w:rPr>
                <w:b/>
              </w:rPr>
              <w:t>H S</w:t>
            </w:r>
            <w:r>
              <w:t xml:space="preserve"> </w:t>
            </w:r>
            <w:r>
              <w:rPr>
                <w:rStyle w:val="Strong"/>
                <w:rFonts w:ascii="Arial" w:hAnsi="Arial" w:cs="Arial"/>
                <w:sz w:val="20"/>
                <w:szCs w:val="20"/>
                <w:lang w:val="en"/>
              </w:rPr>
              <w:t>Code</w:t>
            </w:r>
            <w:r w:rsidR="002E7B36">
              <w:rPr>
                <w:rFonts w:ascii="Arial" w:hAnsi="Arial" w:cs="Arial"/>
                <w:sz w:val="20"/>
                <w:szCs w:val="20"/>
                <w:lang w:val="en"/>
              </w:rPr>
              <w:t xml:space="preserve">  940360010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2E7B36" w:rsidP="0088312D">
            <w:pPr>
              <w:pStyle w:val="Amount"/>
              <w:jc w:val="left"/>
            </w:pPr>
            <w:r>
              <w:t>2000</w:t>
            </w: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9520ED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2E7B36" w:rsidP="0088312D">
            <w:pPr>
              <w:pStyle w:val="Amount"/>
              <w:jc w:val="left"/>
            </w:pPr>
            <w:r>
              <w:t>2000</w:t>
            </w:r>
          </w:p>
        </w:tc>
      </w:tr>
    </w:tbl>
    <w:p w:rsidR="00897D19" w:rsidRPr="001E3C2E" w:rsidRDefault="00897D19" w:rsidP="00F470F9"/>
    <w:p w:rsidR="00D16DED" w:rsidRDefault="00D16DED" w:rsidP="009C4DB0">
      <w:pPr>
        <w:pStyle w:val="LowerCenteredText"/>
        <w:jc w:val="left"/>
      </w:pPr>
    </w:p>
    <w:p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55" w:rsidRDefault="00B10955">
      <w:r>
        <w:separator/>
      </w:r>
    </w:p>
  </w:endnote>
  <w:endnote w:type="continuationSeparator" w:id="0">
    <w:p w:rsidR="00B10955" w:rsidRDefault="00B1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55" w:rsidRDefault="00B10955">
      <w:r>
        <w:separator/>
      </w:r>
    </w:p>
  </w:footnote>
  <w:footnote w:type="continuationSeparator" w:id="0">
    <w:p w:rsidR="00B10955" w:rsidRDefault="00B10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8"/>
    <w:rsid w:val="00002021"/>
    <w:rsid w:val="00007625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474C"/>
    <w:rsid w:val="000E592C"/>
    <w:rsid w:val="0010192D"/>
    <w:rsid w:val="001335D3"/>
    <w:rsid w:val="0015744F"/>
    <w:rsid w:val="001724F6"/>
    <w:rsid w:val="00176E4F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E7B36"/>
    <w:rsid w:val="002F1F4B"/>
    <w:rsid w:val="00321C3D"/>
    <w:rsid w:val="00326411"/>
    <w:rsid w:val="00341D54"/>
    <w:rsid w:val="003465E2"/>
    <w:rsid w:val="00347D36"/>
    <w:rsid w:val="00360D3D"/>
    <w:rsid w:val="0036466D"/>
    <w:rsid w:val="003756B5"/>
    <w:rsid w:val="00387E68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37AEA"/>
    <w:rsid w:val="00640AAC"/>
    <w:rsid w:val="00647F33"/>
    <w:rsid w:val="0065596D"/>
    <w:rsid w:val="00657577"/>
    <w:rsid w:val="00696E46"/>
    <w:rsid w:val="006B155C"/>
    <w:rsid w:val="006C4528"/>
    <w:rsid w:val="006C6182"/>
    <w:rsid w:val="006D2782"/>
    <w:rsid w:val="006F21A0"/>
    <w:rsid w:val="00703682"/>
    <w:rsid w:val="00703C78"/>
    <w:rsid w:val="007106E2"/>
    <w:rsid w:val="00723603"/>
    <w:rsid w:val="00730EE8"/>
    <w:rsid w:val="0074437D"/>
    <w:rsid w:val="00751F2C"/>
    <w:rsid w:val="00763353"/>
    <w:rsid w:val="007A07D7"/>
    <w:rsid w:val="007A0C5E"/>
    <w:rsid w:val="007A619F"/>
    <w:rsid w:val="007C1315"/>
    <w:rsid w:val="007C5A8E"/>
    <w:rsid w:val="007C7496"/>
    <w:rsid w:val="007D49EA"/>
    <w:rsid w:val="007F3D8D"/>
    <w:rsid w:val="007F4E44"/>
    <w:rsid w:val="008044FF"/>
    <w:rsid w:val="00812580"/>
    <w:rsid w:val="00824635"/>
    <w:rsid w:val="0088312D"/>
    <w:rsid w:val="00890176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B03C9"/>
    <w:rsid w:val="00AD4870"/>
    <w:rsid w:val="00B10955"/>
    <w:rsid w:val="00B44603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DED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F58B4"/>
    <w:rsid w:val="00F1292B"/>
    <w:rsid w:val="00F22111"/>
    <w:rsid w:val="00F470F9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38"/>
    <w:rsid w:val="00114CB3"/>
    <w:rsid w:val="001C2072"/>
    <w:rsid w:val="002F12D1"/>
    <w:rsid w:val="005866D9"/>
    <w:rsid w:val="009108EC"/>
    <w:rsid w:val="00E81DC4"/>
    <w:rsid w:val="00F77B6B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8D7DB8C594B5EB43E44D895F52CC9">
    <w:name w:val="9288D7DB8C594B5EB43E44D895F52CC9"/>
  </w:style>
  <w:style w:type="paragraph" w:customStyle="1" w:styleId="25F83B8FF635447FB97CA78DA282466E">
    <w:name w:val="25F83B8FF635447FB97CA78DA282466E"/>
  </w:style>
  <w:style w:type="paragraph" w:customStyle="1" w:styleId="5004F2E9436649F19C2B21FB0F8F78E2">
    <w:name w:val="5004F2E9436649F19C2B21FB0F8F78E2"/>
  </w:style>
  <w:style w:type="paragraph" w:customStyle="1" w:styleId="24AAB3DAB1A64FFE9DC37E8B36D2E753">
    <w:name w:val="24AAB3DAB1A64FFE9DC37E8B36D2E753"/>
  </w:style>
  <w:style w:type="paragraph" w:customStyle="1" w:styleId="3F2B3DAFA75B48DC9D71C0FB8FFC3335">
    <w:name w:val="3F2B3DAFA75B48DC9D71C0FB8FFC3335"/>
  </w:style>
  <w:style w:type="paragraph" w:customStyle="1" w:styleId="6264B27DE4C044EE874300B26DB76FFD">
    <w:name w:val="6264B27DE4C044EE874300B26DB76FFD"/>
  </w:style>
  <w:style w:type="paragraph" w:customStyle="1" w:styleId="331AC4EE04EB48B19D3DF4841DC3A72F">
    <w:name w:val="331AC4EE04EB48B19D3DF4841DC3A72F"/>
  </w:style>
  <w:style w:type="paragraph" w:customStyle="1" w:styleId="F9B691A3C9094975AAA326A8BDC5DC2A">
    <w:name w:val="F9B691A3C9094975AAA326A8BDC5DC2A"/>
  </w:style>
  <w:style w:type="paragraph" w:customStyle="1" w:styleId="55F6617DFB7C42719198766974225A4F">
    <w:name w:val="55F6617DFB7C42719198766974225A4F"/>
  </w:style>
  <w:style w:type="paragraph" w:customStyle="1" w:styleId="A5CD26CE8FA24B6AAF4DE9DE61CFBA66">
    <w:name w:val="A5CD26CE8FA24B6AAF4DE9DE61CFBA66"/>
  </w:style>
  <w:style w:type="paragraph" w:customStyle="1" w:styleId="7F7F2C89227C4CBC959341F3001DD9F9">
    <w:name w:val="7F7F2C89227C4CBC959341F3001DD9F9"/>
  </w:style>
  <w:style w:type="paragraph" w:customStyle="1" w:styleId="C6A8D58B927D40E4980D7227222EDF51">
    <w:name w:val="C6A8D58B927D40E4980D7227222EDF51"/>
  </w:style>
  <w:style w:type="paragraph" w:customStyle="1" w:styleId="4BE035F4023A4F0CA2EAD6182C9A21EF">
    <w:name w:val="4BE035F4023A4F0CA2EAD6182C9A21EF"/>
  </w:style>
  <w:style w:type="paragraph" w:customStyle="1" w:styleId="AFB9D4F4A73F4438A2905FCEA73C1227">
    <w:name w:val="AFB9D4F4A73F4438A2905FCEA73C1227"/>
  </w:style>
  <w:style w:type="paragraph" w:customStyle="1" w:styleId="BEF3B4F2197F488388FBF2ABE7AB6506">
    <w:name w:val="BEF3B4F2197F488388FBF2ABE7AB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2C444-CA49-4B1D-A6E7-D10A51E1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ishaan2</cp:lastModifiedBy>
  <cp:revision>2</cp:revision>
  <cp:lastPrinted>2020-11-02T22:51:00Z</cp:lastPrinted>
  <dcterms:created xsi:type="dcterms:W3CDTF">2020-11-02T22:51:00Z</dcterms:created>
  <dcterms:modified xsi:type="dcterms:W3CDTF">2020-11-02T22:51:00Z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