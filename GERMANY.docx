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938"/>
        <w:gridCol w:w="3998"/>
      </w:tblGrid>
      <w:tr w:rsidR="009C5836" w:rsidRPr="001E3C2E" w:rsidTr="006B155C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890176" w:rsidP="001C21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4FFCFB4B" wp14:editId="37415286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align>top</wp:align>
                      </wp:positionV>
                      <wp:extent cx="6492240" cy="1242695"/>
                      <wp:effectExtent l="0" t="0" r="3810" b="0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2240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E3CDD" id="Rectangle 10" o:spid="_x0000_s1026" style="position:absolute;margin-left:0;margin-top:0;width:511.2pt;height:97.8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" o:allowincell="f" fillcolor="#b8cce4 [1300]" stroked="f">
                      <v:fill rotate="t" focus="100%" type="gradient"/>
                      <w10:wrap anchorx="page" anchory="margin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DF7693" w:rsidP="00E27198">
            <w:pPr>
              <w:pStyle w:val="Heading1"/>
            </w:pPr>
            <w:r>
              <w:t>INVOICE</w:t>
            </w:r>
          </w:p>
        </w:tc>
      </w:tr>
      <w:tr w:rsidR="009C5836" w:rsidRPr="001E3C2E" w:rsidTr="006B155C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:rsidR="009C5836" w:rsidRDefault="00730EE8" w:rsidP="009C5836">
            <w:pPr>
              <w:pStyle w:val="Name"/>
            </w:pPr>
            <w:r>
              <w:t>EXPRESS LOGISTICS INC</w:t>
            </w:r>
          </w:p>
          <w:p w:rsidR="00730EE8" w:rsidRDefault="00730EE8" w:rsidP="00730EE8">
            <w:pPr>
              <w:pStyle w:val="Name"/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DF7693" w:rsidP="009C5836">
            <w:pPr>
              <w:pStyle w:val="DateandNumber"/>
            </w:pPr>
            <w:r>
              <w:t>INVOICE</w:t>
            </w:r>
            <w:r w:rsidR="00012C15">
              <w:t xml:space="preserve"> #</w:t>
            </w:r>
            <w:r w:rsidR="00017A97">
              <w:t xml:space="preserve"> </w:t>
            </w:r>
            <w:r w:rsidR="0061141C">
              <w:t>1022</w:t>
            </w:r>
          </w:p>
          <w:p w:rsidR="009C5836" w:rsidRDefault="009C5836" w:rsidP="009C4DB0">
            <w:pPr>
              <w:pStyle w:val="DateandNumber"/>
            </w:pPr>
            <w:r w:rsidRPr="005A6D66">
              <w:t xml:space="preserve">Date: </w:t>
            </w:r>
            <w:sdt>
              <w:sdtPr>
                <w:alias w:val="Date"/>
                <w:tag w:val="Date"/>
                <w:id w:val="963385907"/>
                <w:placeholder>
                  <w:docPart w:val="24AAB3DAB1A64FFE9DC37E8B36D2E753"/>
                </w:placeholder>
                <w:date w:fullDate="2017-01-18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2111">
                  <w:t>January 18, 2017</w:t>
                </w:r>
              </w:sdtContent>
            </w:sdt>
          </w:p>
        </w:tc>
      </w:tr>
      <w:tr w:rsidR="007C7496" w:rsidRPr="001E3C2E" w:rsidTr="00703682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6B155C" w:rsidRDefault="00730EE8" w:rsidP="006B155C">
            <w:r>
              <w:t>4135 PESTANA PLACE FREMONT CA 94538</w:t>
            </w:r>
          </w:p>
          <w:p w:rsidR="006B155C" w:rsidRDefault="00730EE8" w:rsidP="006B155C">
            <w:r>
              <w:t>PHONE 510-754-1349, FAX 510-498-4305</w:t>
            </w:r>
          </w:p>
          <w:p w:rsidR="00E27198" w:rsidRDefault="009C4DB0" w:rsidP="009C4DB0">
            <w:r>
              <w:t>neil@expressshippingca.com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7C7496" w:rsidRPr="009C4DB0" w:rsidRDefault="009C4DB0" w:rsidP="0061141C">
            <w:pPr>
              <w:rPr>
                <w:b/>
              </w:rPr>
            </w:pPr>
            <w:r w:rsidRPr="009C4DB0">
              <w:rPr>
                <w:b/>
              </w:rPr>
              <w:t xml:space="preserve">Booking # </w:t>
            </w:r>
            <w:r w:rsidR="00F22111" w:rsidRPr="00F22111">
              <w:rPr>
                <w:rFonts w:ascii="Verdana" w:hAnsi="Verdana"/>
                <w:b/>
                <w:bCs/>
                <w:szCs w:val="15"/>
              </w:rPr>
              <w:t>LAX/HMB</w:t>
            </w:r>
            <w:r w:rsidR="00F22111">
              <w:rPr>
                <w:rFonts w:ascii="Verdana" w:hAnsi="Verdana"/>
                <w:b/>
                <w:bCs/>
                <w:szCs w:val="15"/>
              </w:rPr>
              <w:t>/D18725</w:t>
            </w:r>
          </w:p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49"/>
        <w:gridCol w:w="5508"/>
        <w:gridCol w:w="3979"/>
      </w:tblGrid>
      <w:tr w:rsidR="00E075E1" w:rsidRPr="001E3C2E" w:rsidTr="00703682">
        <w:trPr>
          <w:trHeight w:val="1184"/>
        </w:trPr>
        <w:tc>
          <w:tcPr>
            <w:tcW w:w="450" w:type="dxa"/>
          </w:tcPr>
          <w:p w:rsidR="00E075E1" w:rsidRPr="001E3C2E" w:rsidRDefault="00E075E1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p w:rsidR="0088312D" w:rsidRDefault="0088312D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Ingenieurb|ro Klein UG</w:t>
            </w: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br/>
              <w:t>Einhaeuser Strasse 6</w:t>
            </w: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br/>
              <w:t>98617 Oberma_feld/Grimmenthal</w:t>
            </w:r>
          </w:p>
          <w:p w:rsidR="00E075E1" w:rsidRPr="00730EE8" w:rsidRDefault="0088312D" w:rsidP="00D839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Germany</w:t>
            </w: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br/>
              <w:t>Phone No.: 0049 1523 3881221</w:t>
            </w:r>
          </w:p>
        </w:tc>
        <w:tc>
          <w:tcPr>
            <w:tcW w:w="4061" w:type="dxa"/>
          </w:tcPr>
          <w:p w:rsidR="00E075E1" w:rsidRPr="001E3C2E" w:rsidRDefault="00E075E1" w:rsidP="00E075E1"/>
        </w:tc>
      </w:tr>
    </w:tbl>
    <w:p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490"/>
        <w:gridCol w:w="2475"/>
        <w:gridCol w:w="2484"/>
        <w:gridCol w:w="2477"/>
      </w:tblGrid>
      <w:tr w:rsidR="00E075E1" w:rsidRPr="001E3C2E" w:rsidTr="006B155C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8A3C48">
            <w:pPr>
              <w:pStyle w:val="ColumnHeadings"/>
            </w:pPr>
            <w:r>
              <w:t>salesperson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E075E1">
            <w:pPr>
              <w:pStyle w:val="ColumnHeadings"/>
            </w:pPr>
            <w:r>
              <w:t>job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E075E1">
            <w:pPr>
              <w:pStyle w:val="ColumnHeadings"/>
            </w:pPr>
            <w:r>
              <w:t>payment terms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8A3C48">
            <w:pPr>
              <w:pStyle w:val="ColumnHeadings"/>
            </w:pPr>
            <w:r>
              <w:t>due date</w:t>
            </w:r>
          </w:p>
        </w:tc>
      </w:tr>
      <w:tr w:rsidR="00E075E1" w:rsidRPr="001E3C2E" w:rsidTr="006B155C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  <w:r>
              <w:t>Due on receipt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</w:p>
        </w:tc>
      </w:tr>
    </w:tbl>
    <w:p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42"/>
        <w:gridCol w:w="5473"/>
        <w:gridCol w:w="1605"/>
        <w:gridCol w:w="1606"/>
      </w:tblGrid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qty</w:t>
            </w:r>
          </w:p>
        </w:tc>
        <w:tc>
          <w:tcPr>
            <w:tcW w:w="558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description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unit price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line total</w:t>
            </w: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88312D" w:rsidP="001C2122">
            <w:r>
              <w:t>48</w:t>
            </w:r>
          </w:p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88312D" w:rsidP="00D839CC">
            <w:r>
              <w:t>Used PLC Siemens Modules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88312D" w:rsidP="00D839CC">
            <w:pPr>
              <w:pStyle w:val="Amount"/>
              <w:jc w:val="center"/>
            </w:pPr>
            <w:r>
              <w:t>51.80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88312D" w:rsidP="0088312D">
            <w:pPr>
              <w:pStyle w:val="Amount"/>
              <w:jc w:val="center"/>
            </w:pPr>
            <w:r>
              <w:t>2486.40</w:t>
            </w: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88312D" w:rsidP="001C2122">
            <w:r>
              <w:t>Freight PrePaid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F22111" w:rsidP="001C2122">
            <w:r w:rsidRPr="00F22111">
              <w:rPr>
                <w:b/>
              </w:rPr>
              <w:t>H S</w:t>
            </w:r>
            <w:r>
              <w:t xml:space="preserve"> </w:t>
            </w:r>
            <w:r>
              <w:rPr>
                <w:rStyle w:val="Strong"/>
                <w:rFonts w:ascii="Arial" w:hAnsi="Arial" w:cs="Arial"/>
                <w:sz w:val="20"/>
                <w:szCs w:val="20"/>
                <w:lang w:val="en"/>
              </w:rPr>
              <w:t>Code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: 84539090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>
            <w:bookmarkStart w:id="0" w:name="_GoBack"/>
            <w:bookmarkEnd w:id="0"/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9520ED" w:rsidRPr="001E3C2E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ED7797"/>
        </w:tc>
        <w:tc>
          <w:tcPr>
            <w:tcW w:w="1620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Subtotal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88312D" w:rsidP="0088312D">
            <w:pPr>
              <w:pStyle w:val="Amount"/>
              <w:jc w:val="left"/>
            </w:pPr>
            <w:r>
              <w:t>2486.40</w:t>
            </w:r>
          </w:p>
        </w:tc>
      </w:tr>
      <w:tr w:rsidR="009520ED" w:rsidRPr="001E3C2E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Sales Tax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9520ED" w:rsidP="001C2122">
            <w:pPr>
              <w:pStyle w:val="Amount"/>
            </w:pPr>
          </w:p>
        </w:tc>
      </w:tr>
      <w:tr w:rsidR="009520ED" w:rsidRPr="001E3C2E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Total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88312D" w:rsidP="0088312D">
            <w:pPr>
              <w:pStyle w:val="Amount"/>
              <w:jc w:val="left"/>
            </w:pPr>
            <w:r>
              <w:t>2486.40</w:t>
            </w:r>
          </w:p>
        </w:tc>
      </w:tr>
    </w:tbl>
    <w:p w:rsidR="00897D19" w:rsidRPr="001E3C2E" w:rsidRDefault="00897D19" w:rsidP="00F470F9"/>
    <w:p w:rsidR="00D16DED" w:rsidRDefault="00D16DED" w:rsidP="009C4DB0">
      <w:pPr>
        <w:pStyle w:val="LowerCenteredText"/>
        <w:jc w:val="left"/>
      </w:pPr>
    </w:p>
    <w:p w:rsidR="00B764B8" w:rsidRPr="001E3C2E" w:rsidRDefault="00890176" w:rsidP="00D16DED">
      <w:pPr>
        <w:pStyle w:val="Thankyou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401435" cy="555625"/>
                <wp:effectExtent l="0" t="635" r="0" b="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555625"/>
                          <a:chOff x="1066" y="14085"/>
                          <a:chExt cx="10081" cy="875"/>
                        </a:xfrm>
                      </wpg:grpSpPr>
                      <wps:wsp>
                        <wps:cNvPr id="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66648" id="Group 17" o:spid="_x0000_s1026" style="position:absolute;margin-left:0;margin-top:0;width:504.05pt;height:43.75pt;z-index:-251657728;mso-position-horizontal:center;mso-position-horizontal-relative:page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" o:allowincell="f">
                <v:rect id="Rectangle 18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kFMAA&#10;AADaAAAADwAAAGRycy9kb3ducmV2LnhtbESP3YrCMBSE7wXfIRzBG7GpIiLVKCIIeyXb6gMcmtMf&#10;bE5Kk9bu2xthwcthZr5hDqfRNGKgztWWFayiGARxbnXNpYLH/brcgXAeWWNjmRT8kYPTcTo5YKLt&#10;i1MaMl+KAGGXoILK+zaR0uUVGXSRbYmDV9jOoA+yK6Xu8BXgppHrON5KgzWHhQpbulSUP7PeKOh/&#10;N0VWbJvYpVb6W5v2l2GzUGo+G897EJ5G/w3/t3+0gjV8roQbII9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KkFMAAAADaAAAADwAAAAAAAAAAAAAAAACYAgAAZHJzL2Rvd25y&#10;ZXYueG1sUEsFBgAAAAAEAAQA9QAAAIUDAAAAAA==&#10;" stroked="f">
                  <v:fill color2="#b8cce4 [1300]" rotate="t" focus="100%" type="gradient"/>
                </v:rect>
                <v:line id="Line 19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pIMQAAADaAAAADwAAAGRycy9kb3ducmV2LnhtbESPT2sCMRTE7wW/Q3hCbzVraUVXo0jB&#10;YtuT6z+8PTbP3cXNy5qkuv32Rih4HGbmN8xk1ppaXMj5yrKCfi8BQZxbXXGhYLNevAxB+ICssbZM&#10;Cv7Iw2zaeZpgqu2VV3TJQiEihH2KCsoQmlRKn5dk0PdsQxy9o3UGQ5SukNrhNcJNLV+TZCANVhwX&#10;Smzoo6T8lP0aBd8n+7lM3g/17jwY7bfZ18/Gk1PqudvOxyACteER/m8vtYI3uF+JN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CmkgxAAAANoAAAAPAAAAAAAAAAAA&#10;AAAAAKECAABkcnMvZG93bnJldi54bWxQSwUGAAAAAAQABAD5AAAAkgMAAAAA&#10;" strokecolor="#365f91 [2404]" strokeweight=".5pt"/>
                <w10:wrap anchorx="page" anchory="margin"/>
              </v:group>
            </w:pict>
          </mc:Fallback>
        </mc:AlternateContent>
      </w:r>
      <w:r w:rsidR="00D16DED" w:rsidRPr="0015744F">
        <w:t>Thank you for your business!</w:t>
      </w:r>
    </w:p>
    <w:sectPr w:rsidR="00B764B8" w:rsidRPr="001E3C2E" w:rsidSect="00703682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625" w:rsidRDefault="00007625">
      <w:r>
        <w:separator/>
      </w:r>
    </w:p>
  </w:endnote>
  <w:endnote w:type="continuationSeparator" w:id="0">
    <w:p w:rsidR="00007625" w:rsidRDefault="0000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625" w:rsidRDefault="00007625">
      <w:r>
        <w:separator/>
      </w:r>
    </w:p>
  </w:footnote>
  <w:footnote w:type="continuationSeparator" w:id="0">
    <w:p w:rsidR="00007625" w:rsidRDefault="00007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E8"/>
    <w:rsid w:val="00002021"/>
    <w:rsid w:val="00007625"/>
    <w:rsid w:val="00012C15"/>
    <w:rsid w:val="00012DA5"/>
    <w:rsid w:val="00017A97"/>
    <w:rsid w:val="000403E8"/>
    <w:rsid w:val="000417F9"/>
    <w:rsid w:val="00043699"/>
    <w:rsid w:val="00052BC2"/>
    <w:rsid w:val="00056E24"/>
    <w:rsid w:val="000A72A8"/>
    <w:rsid w:val="000C60AF"/>
    <w:rsid w:val="000E592C"/>
    <w:rsid w:val="0010192D"/>
    <w:rsid w:val="0015744F"/>
    <w:rsid w:val="001724F6"/>
    <w:rsid w:val="00176E4F"/>
    <w:rsid w:val="001B5462"/>
    <w:rsid w:val="001B5F25"/>
    <w:rsid w:val="001C2122"/>
    <w:rsid w:val="001D3B7E"/>
    <w:rsid w:val="001D6696"/>
    <w:rsid w:val="001E3C2E"/>
    <w:rsid w:val="001F1EA7"/>
    <w:rsid w:val="00201D3B"/>
    <w:rsid w:val="0020532B"/>
    <w:rsid w:val="00205DD6"/>
    <w:rsid w:val="00207555"/>
    <w:rsid w:val="0021009B"/>
    <w:rsid w:val="00213FAA"/>
    <w:rsid w:val="00222D04"/>
    <w:rsid w:val="00242D48"/>
    <w:rsid w:val="00246484"/>
    <w:rsid w:val="00251C32"/>
    <w:rsid w:val="002645EA"/>
    <w:rsid w:val="002F1F4B"/>
    <w:rsid w:val="00321C3D"/>
    <w:rsid w:val="00326411"/>
    <w:rsid w:val="00341D54"/>
    <w:rsid w:val="003465E2"/>
    <w:rsid w:val="00360D3D"/>
    <w:rsid w:val="0036466D"/>
    <w:rsid w:val="003756B5"/>
    <w:rsid w:val="00387E68"/>
    <w:rsid w:val="003B7E00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141C"/>
    <w:rsid w:val="006171BA"/>
    <w:rsid w:val="00640AAC"/>
    <w:rsid w:val="00647F33"/>
    <w:rsid w:val="0065596D"/>
    <w:rsid w:val="00657577"/>
    <w:rsid w:val="00696E46"/>
    <w:rsid w:val="006B155C"/>
    <w:rsid w:val="006C4528"/>
    <w:rsid w:val="006C6182"/>
    <w:rsid w:val="006D2782"/>
    <w:rsid w:val="006F21A0"/>
    <w:rsid w:val="00703682"/>
    <w:rsid w:val="00703C78"/>
    <w:rsid w:val="007106E2"/>
    <w:rsid w:val="00723603"/>
    <w:rsid w:val="00730EE8"/>
    <w:rsid w:val="0074437D"/>
    <w:rsid w:val="00751F2C"/>
    <w:rsid w:val="00763353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12580"/>
    <w:rsid w:val="00824635"/>
    <w:rsid w:val="0088312D"/>
    <w:rsid w:val="00890176"/>
    <w:rsid w:val="00897D19"/>
    <w:rsid w:val="008A1909"/>
    <w:rsid w:val="008A3C48"/>
    <w:rsid w:val="008B549F"/>
    <w:rsid w:val="008C1DFD"/>
    <w:rsid w:val="008D63CA"/>
    <w:rsid w:val="008E6D99"/>
    <w:rsid w:val="008F7829"/>
    <w:rsid w:val="00904F13"/>
    <w:rsid w:val="0092300D"/>
    <w:rsid w:val="00923ED7"/>
    <w:rsid w:val="0093568C"/>
    <w:rsid w:val="009463E1"/>
    <w:rsid w:val="009520ED"/>
    <w:rsid w:val="00966790"/>
    <w:rsid w:val="0098251A"/>
    <w:rsid w:val="009A1F18"/>
    <w:rsid w:val="009A6AF5"/>
    <w:rsid w:val="009C4DB0"/>
    <w:rsid w:val="009C5836"/>
    <w:rsid w:val="009E6065"/>
    <w:rsid w:val="009E7724"/>
    <w:rsid w:val="00A10B6B"/>
    <w:rsid w:val="00A11DBF"/>
    <w:rsid w:val="00A4752F"/>
    <w:rsid w:val="00A62877"/>
    <w:rsid w:val="00A67B29"/>
    <w:rsid w:val="00A71F71"/>
    <w:rsid w:val="00AB03C9"/>
    <w:rsid w:val="00AD4870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F4445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F01AF"/>
    <w:rsid w:val="00D16DED"/>
    <w:rsid w:val="00D33CEA"/>
    <w:rsid w:val="00D4146A"/>
    <w:rsid w:val="00D45E69"/>
    <w:rsid w:val="00D7042E"/>
    <w:rsid w:val="00D76A11"/>
    <w:rsid w:val="00D839CC"/>
    <w:rsid w:val="00DA4471"/>
    <w:rsid w:val="00DC1152"/>
    <w:rsid w:val="00DE041C"/>
    <w:rsid w:val="00DE09CB"/>
    <w:rsid w:val="00DF7693"/>
    <w:rsid w:val="00E075E1"/>
    <w:rsid w:val="00E27198"/>
    <w:rsid w:val="00E358C1"/>
    <w:rsid w:val="00E371FA"/>
    <w:rsid w:val="00E42426"/>
    <w:rsid w:val="00E6107D"/>
    <w:rsid w:val="00E972C4"/>
    <w:rsid w:val="00E9764B"/>
    <w:rsid w:val="00ED7797"/>
    <w:rsid w:val="00EF58B4"/>
    <w:rsid w:val="00F1292B"/>
    <w:rsid w:val="00F22111"/>
    <w:rsid w:val="00F470F9"/>
    <w:rsid w:val="00F52042"/>
    <w:rsid w:val="00F64BE0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5:docId w15:val="{DC3BB88E-1564-41B8-8F60-57731F06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55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703682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6B155C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155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6B155C"/>
    <w:pPr>
      <w:spacing w:before="60" w:line="240" w:lineRule="auto"/>
    </w:pPr>
    <w:rPr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2645EA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2645EA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6B155C"/>
    <w:pPr>
      <w:spacing w:before="800" w:after="60"/>
      <w:jc w:val="center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B155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114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2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4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2187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51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60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9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9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986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76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386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343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553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41734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710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709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6204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4513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771827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925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5996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7465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0867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tan\AppData\Roaming\Microsoft\Templates\Service%20invoice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AAB3DAB1A64FFE9DC37E8B36D2E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9DFA-EFC6-436E-AFFB-79EBC86066A5}"/>
      </w:docPartPr>
      <w:docPartBody>
        <w:p w:rsidR="00E81DC4" w:rsidRDefault="00FB1F38">
          <w:pPr>
            <w:pStyle w:val="24AAB3DAB1A64FFE9DC37E8B36D2E753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38"/>
    <w:rsid w:val="00114CB3"/>
    <w:rsid w:val="002F12D1"/>
    <w:rsid w:val="009108EC"/>
    <w:rsid w:val="00E81DC4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88D7DB8C594B5EB43E44D895F52CC9">
    <w:name w:val="9288D7DB8C594B5EB43E44D895F52CC9"/>
  </w:style>
  <w:style w:type="paragraph" w:customStyle="1" w:styleId="25F83B8FF635447FB97CA78DA282466E">
    <w:name w:val="25F83B8FF635447FB97CA78DA282466E"/>
  </w:style>
  <w:style w:type="paragraph" w:customStyle="1" w:styleId="5004F2E9436649F19C2B21FB0F8F78E2">
    <w:name w:val="5004F2E9436649F19C2B21FB0F8F78E2"/>
  </w:style>
  <w:style w:type="paragraph" w:customStyle="1" w:styleId="24AAB3DAB1A64FFE9DC37E8B36D2E753">
    <w:name w:val="24AAB3DAB1A64FFE9DC37E8B36D2E753"/>
  </w:style>
  <w:style w:type="paragraph" w:customStyle="1" w:styleId="3F2B3DAFA75B48DC9D71C0FB8FFC3335">
    <w:name w:val="3F2B3DAFA75B48DC9D71C0FB8FFC3335"/>
  </w:style>
  <w:style w:type="paragraph" w:customStyle="1" w:styleId="6264B27DE4C044EE874300B26DB76FFD">
    <w:name w:val="6264B27DE4C044EE874300B26DB76FFD"/>
  </w:style>
  <w:style w:type="paragraph" w:customStyle="1" w:styleId="331AC4EE04EB48B19D3DF4841DC3A72F">
    <w:name w:val="331AC4EE04EB48B19D3DF4841DC3A72F"/>
  </w:style>
  <w:style w:type="paragraph" w:customStyle="1" w:styleId="F9B691A3C9094975AAA326A8BDC5DC2A">
    <w:name w:val="F9B691A3C9094975AAA326A8BDC5DC2A"/>
  </w:style>
  <w:style w:type="paragraph" w:customStyle="1" w:styleId="55F6617DFB7C42719198766974225A4F">
    <w:name w:val="55F6617DFB7C42719198766974225A4F"/>
  </w:style>
  <w:style w:type="paragraph" w:customStyle="1" w:styleId="A5CD26CE8FA24B6AAF4DE9DE61CFBA66">
    <w:name w:val="A5CD26CE8FA24B6AAF4DE9DE61CFBA66"/>
  </w:style>
  <w:style w:type="paragraph" w:customStyle="1" w:styleId="7F7F2C89227C4CBC959341F3001DD9F9">
    <w:name w:val="7F7F2C89227C4CBC959341F3001DD9F9"/>
  </w:style>
  <w:style w:type="paragraph" w:customStyle="1" w:styleId="C6A8D58B927D40E4980D7227222EDF51">
    <w:name w:val="C6A8D58B927D40E4980D7227222EDF51"/>
  </w:style>
  <w:style w:type="paragraph" w:customStyle="1" w:styleId="4BE035F4023A4F0CA2EAD6182C9A21EF">
    <w:name w:val="4BE035F4023A4F0CA2EAD6182C9A21EF"/>
  </w:style>
  <w:style w:type="paragraph" w:customStyle="1" w:styleId="AFB9D4F4A73F4438A2905FCEA73C1227">
    <w:name w:val="AFB9D4F4A73F4438A2905FCEA73C1227"/>
  </w:style>
  <w:style w:type="paragraph" w:customStyle="1" w:styleId="BEF3B4F2197F488388FBF2ABE7AB6506">
    <w:name w:val="BEF3B4F2197F488388FBF2ABE7AB6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6F73D5-55F9-4EE9-8D0E-5D19C51BC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2EB10F-9F10-4EA2-B798-3402EE4DA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(Blue Gradient design)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(Blue Gradient design)</vt:lpstr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(Blue Gradient design)</dc:title>
  <dc:creator>Ketan Upadhyay</dc:creator>
  <cp:keywords/>
  <cp:lastModifiedBy>ishaan2</cp:lastModifiedBy>
  <cp:revision>2</cp:revision>
  <cp:lastPrinted>2017-01-19T21:50:00Z</cp:lastPrinted>
  <dcterms:created xsi:type="dcterms:W3CDTF">2017-01-19T21:50:00Z</dcterms:created>
  <dcterms:modified xsi:type="dcterms:W3CDTF">2017-01-19T21:50:00Z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TC011294561033</vt:lpwstr>
  </property>
</Properties>
</file>