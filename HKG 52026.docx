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7"/>
        <w:gridCol w:w="3989"/>
      </w:tblGrid>
      <w:tr w:rsidR="009C5836" w:rsidRPr="001E3C2E" w14:paraId="09197E8C" w14:textId="77777777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20E7822B" w14:textId="77777777"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70DC5469" wp14:editId="4F9F44FE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6C796B62" w14:textId="77777777" w:rsidR="009C5836" w:rsidRDefault="00DF7693" w:rsidP="00E27198">
            <w:pPr>
              <w:pStyle w:val="Heading1"/>
            </w:pPr>
            <w:r>
              <w:t>INVOICE</w:t>
            </w:r>
          </w:p>
        </w:tc>
      </w:tr>
      <w:tr w:rsidR="009C5836" w:rsidRPr="001E3C2E" w14:paraId="1B7E49A1" w14:textId="77777777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321882B9" w14:textId="77777777" w:rsidR="009C5836" w:rsidRDefault="00637AEA" w:rsidP="009C5836">
            <w:pPr>
              <w:pStyle w:val="Name"/>
            </w:pPr>
            <w:r>
              <w:t>MOVING SUPPLIES BAY AREA</w:t>
            </w:r>
          </w:p>
          <w:p w14:paraId="715BC015" w14:textId="77777777"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7E4CD67" w14:textId="3218361C"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F70656">
              <w:t>1</w:t>
            </w:r>
            <w:r w:rsidR="001C04E1">
              <w:t>1</w:t>
            </w:r>
            <w:r w:rsidR="007D1BCF">
              <w:t>90</w:t>
            </w:r>
          </w:p>
          <w:p w14:paraId="4FA8D849" w14:textId="6D98110A"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1-02-0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1BCF">
                  <w:t>February 9, 2021</w:t>
                </w:r>
              </w:sdtContent>
            </w:sdt>
          </w:p>
        </w:tc>
      </w:tr>
      <w:tr w:rsidR="007C7496" w:rsidRPr="001E3C2E" w14:paraId="6F424E19" w14:textId="77777777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56DB688C" w14:textId="77777777" w:rsidR="006B155C" w:rsidRDefault="00730EE8" w:rsidP="006B155C">
            <w:r>
              <w:t>4135 PESTANA PLACE FREMONT CA 94538</w:t>
            </w:r>
          </w:p>
          <w:p w14:paraId="3A46B281" w14:textId="77777777" w:rsidR="006B155C" w:rsidRDefault="00730EE8" w:rsidP="006B155C">
            <w:r>
              <w:t>PHONE 510-754-1349, FAX 510-498-4305</w:t>
            </w:r>
          </w:p>
          <w:p w14:paraId="453ACB11" w14:textId="77777777"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7B8D1A99" w14:textId="4FBCC14C"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F70656">
              <w:rPr>
                <w:rFonts w:ascii="Verdana" w:hAnsi="Verdana"/>
                <w:b/>
                <w:bCs/>
                <w:szCs w:val="15"/>
              </w:rPr>
              <w:t>LAX/</w:t>
            </w:r>
            <w:r w:rsidR="007D1BCF">
              <w:rPr>
                <w:rFonts w:ascii="Verdana" w:hAnsi="Verdana"/>
                <w:b/>
                <w:bCs/>
                <w:szCs w:val="15"/>
              </w:rPr>
              <w:t>HKG</w:t>
            </w:r>
            <w:r w:rsidR="001C04E1">
              <w:rPr>
                <w:rFonts w:ascii="Verdana" w:hAnsi="Verdana"/>
                <w:b/>
                <w:bCs/>
                <w:szCs w:val="15"/>
              </w:rPr>
              <w:t>/D</w:t>
            </w:r>
            <w:r w:rsidR="007D1BCF">
              <w:rPr>
                <w:rFonts w:ascii="Verdana" w:hAnsi="Verdana"/>
                <w:b/>
                <w:bCs/>
                <w:szCs w:val="15"/>
              </w:rPr>
              <w:t>52026</w:t>
            </w:r>
          </w:p>
        </w:tc>
      </w:tr>
      <w:tr w:rsidR="007D1BCF" w:rsidRPr="001E3C2E" w14:paraId="7BBC442F" w14:textId="77777777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506A2D9E" w14:textId="77777777" w:rsidR="007D1BCF" w:rsidRDefault="007D1BCF" w:rsidP="006B155C"/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1464D7EC" w14:textId="77777777" w:rsidR="007D1BCF" w:rsidRPr="009C4DB0" w:rsidRDefault="007D1BCF" w:rsidP="0061141C">
            <w:pPr>
              <w:rPr>
                <w:b/>
              </w:rPr>
            </w:pPr>
          </w:p>
        </w:tc>
      </w:tr>
    </w:tbl>
    <w:p w14:paraId="5DBB1249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514"/>
        <w:gridCol w:w="3972"/>
      </w:tblGrid>
      <w:tr w:rsidR="00442FC6" w:rsidRPr="001E3C2E" w14:paraId="693DDD5C" w14:textId="77777777" w:rsidTr="00703682">
        <w:trPr>
          <w:trHeight w:val="1184"/>
        </w:trPr>
        <w:tc>
          <w:tcPr>
            <w:tcW w:w="450" w:type="dxa"/>
          </w:tcPr>
          <w:p w14:paraId="6CB96870" w14:textId="77777777"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14:paraId="3DE4000B" w14:textId="77777777" w:rsidR="007D1BCF" w:rsidRDefault="00442FC6" w:rsidP="007D1BCF">
            <w:pPr>
              <w:shd w:val="clear" w:color="auto" w:fill="FFFFFF"/>
              <w:spacing w:line="240" w:lineRule="auto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FUHENGHUI TECHNOLOGY(HK)</w:t>
            </w:r>
            <w:proofErr w:type="gramStart"/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CO.,LIMITED</w:t>
            </w:r>
            <w:proofErr w:type="gramEnd"/>
          </w:p>
          <w:p w14:paraId="334DB467" w14:textId="77777777" w:rsidR="00442FC6" w:rsidRDefault="00442FC6" w:rsidP="007D1BCF">
            <w:pPr>
              <w:shd w:val="clear" w:color="auto" w:fill="FFFFFF"/>
              <w:spacing w:line="240" w:lineRule="auto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RM 1409 14/F BLK C TAK WING INDL</w:t>
            </w:r>
          </w:p>
          <w:p w14:paraId="06A2985B" w14:textId="77777777" w:rsidR="00442FC6" w:rsidRDefault="00442FC6" w:rsidP="007D1BCF">
            <w:pPr>
              <w:shd w:val="clear" w:color="auto" w:fill="FFFFFF"/>
              <w:spacing w:line="240" w:lineRule="auto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BLDG 3 TSUN WEN RD TUEN MUN NT</w:t>
            </w:r>
          </w:p>
          <w:p w14:paraId="04AB6F30" w14:textId="77777777" w:rsidR="00442FC6" w:rsidRDefault="00442FC6" w:rsidP="007D1BCF">
            <w:pPr>
              <w:shd w:val="clear" w:color="auto" w:fill="FFFFFF"/>
              <w:spacing w:line="240" w:lineRule="auto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HONG KONG</w:t>
            </w:r>
          </w:p>
          <w:p w14:paraId="1B017C7B" w14:textId="0FAB1D03" w:rsidR="00442FC6" w:rsidRPr="007D1BCF" w:rsidRDefault="00442FC6" w:rsidP="007D1BCF">
            <w:pPr>
              <w:shd w:val="clear" w:color="auto" w:fill="FFFFFF"/>
              <w:spacing w:line="240" w:lineRule="auto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PH 86-13702997259</w:t>
            </w:r>
          </w:p>
        </w:tc>
        <w:tc>
          <w:tcPr>
            <w:tcW w:w="4061" w:type="dxa"/>
          </w:tcPr>
          <w:p w14:paraId="23114983" w14:textId="77777777" w:rsidR="00E075E1" w:rsidRPr="001E3C2E" w:rsidRDefault="00E075E1" w:rsidP="00E075E1"/>
        </w:tc>
      </w:tr>
    </w:tbl>
    <w:p w14:paraId="05620A29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14:paraId="32712ADA" w14:textId="77777777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1D2C846A" w14:textId="77777777"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FE08EDA" w14:textId="77777777"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4D531CF" w14:textId="77777777"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31E4D2A1" w14:textId="77777777"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14:paraId="5BAD0A94" w14:textId="77777777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3A85C829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95C9401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FA6AC4D" w14:textId="77777777"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82CD9D2" w14:textId="77777777" w:rsidR="00E075E1" w:rsidRDefault="00E075E1" w:rsidP="008A3C48">
            <w:pPr>
              <w:pStyle w:val="Centered"/>
            </w:pPr>
          </w:p>
        </w:tc>
      </w:tr>
    </w:tbl>
    <w:p w14:paraId="187BBFF0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9"/>
        <w:gridCol w:w="5472"/>
        <w:gridCol w:w="1604"/>
        <w:gridCol w:w="1601"/>
      </w:tblGrid>
      <w:tr w:rsidR="00E075E1" w:rsidRPr="001E3C2E" w14:paraId="41C9AF9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E7F0A71" w14:textId="77777777"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AC069FE" w14:textId="77777777"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2AF000D" w14:textId="77777777"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EA1D734" w14:textId="77777777"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14:paraId="48B46C06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1633668" w14:textId="77777777" w:rsidR="00E075E1" w:rsidRPr="001E3C2E" w:rsidRDefault="00AA01F3" w:rsidP="001C2122">
            <w:r>
              <w:t>1</w:t>
            </w:r>
            <w:r w:rsidR="001335D3">
              <w:t xml:space="preserve"> PALLET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62B3736" w14:textId="6F82AAC7" w:rsidR="00AA01F3" w:rsidRPr="001E3C2E" w:rsidRDefault="007D1BCF" w:rsidP="00D839CC">
            <w:proofErr w:type="spellStart"/>
            <w:r>
              <w:t>Litepoint</w:t>
            </w:r>
            <w:proofErr w:type="spellEnd"/>
            <w:r>
              <w:t xml:space="preserve"> IQSTREAM MOBILE TEST SYSETM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F1B6CF" w14:textId="77777777" w:rsidR="00E075E1" w:rsidRPr="001C2122" w:rsidRDefault="00637AEA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FEF2C6" w14:textId="722B5A71" w:rsidR="00E075E1" w:rsidRPr="001C2122" w:rsidRDefault="007D1BCF" w:rsidP="00AA01F3">
            <w:pPr>
              <w:pStyle w:val="Amount"/>
              <w:jc w:val="left"/>
            </w:pPr>
            <w:r>
              <w:t>1100</w:t>
            </w:r>
          </w:p>
        </w:tc>
      </w:tr>
      <w:tr w:rsidR="00E075E1" w:rsidRPr="001E3C2E" w14:paraId="07690924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CA0F0B4" w14:textId="5581C4CF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53F1104" w14:textId="3CA7AB69" w:rsidR="00E075E1" w:rsidRPr="001E3C2E" w:rsidRDefault="007D1BCF" w:rsidP="001C2122">
            <w:r>
              <w:t>HP 8756A SCALAR NETWORD ANLYZER         50 EACH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7CA84F" w14:textId="79D3EA75" w:rsidR="00E075E1" w:rsidRPr="001C2122" w:rsidRDefault="007D1BCF" w:rsidP="00637AEA">
            <w:pPr>
              <w:pStyle w:val="Amount"/>
              <w:jc w:val="left"/>
            </w:pPr>
            <w:r>
              <w:t xml:space="preserve">         5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C51C115" w14:textId="4E95192A" w:rsidR="00E075E1" w:rsidRPr="001C2122" w:rsidRDefault="007D1BCF" w:rsidP="00AA01F3">
            <w:pPr>
              <w:pStyle w:val="Amount"/>
              <w:jc w:val="left"/>
            </w:pPr>
            <w:r>
              <w:t>250</w:t>
            </w:r>
          </w:p>
        </w:tc>
      </w:tr>
      <w:tr w:rsidR="00E075E1" w:rsidRPr="001E3C2E" w14:paraId="4514023D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3905AA1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3F1C74D" w14:textId="00BCE6E3" w:rsidR="00E075E1" w:rsidRPr="001E3C2E" w:rsidRDefault="007D1BCF" w:rsidP="001C2122">
            <w:r>
              <w:t xml:space="preserve">TEKRONIZ GENERATOR WITH PLUG 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77B5A1" w14:textId="72FB948D" w:rsidR="00E075E1" w:rsidRPr="001C2122" w:rsidRDefault="007D1BCF" w:rsidP="007D1BCF">
            <w:pPr>
              <w:pStyle w:val="Amount"/>
              <w:jc w:val="left"/>
            </w:pPr>
            <w:r>
              <w:t xml:space="preserve">         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7FC777" w14:textId="756B4CD4" w:rsidR="00E075E1" w:rsidRPr="001C2122" w:rsidRDefault="007D1BCF" w:rsidP="007D1BCF">
            <w:pPr>
              <w:pStyle w:val="Amount"/>
              <w:jc w:val="left"/>
            </w:pPr>
            <w:r>
              <w:t>25</w:t>
            </w:r>
          </w:p>
        </w:tc>
      </w:tr>
      <w:tr w:rsidR="00E075E1" w:rsidRPr="001E3C2E" w14:paraId="5A462C78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A6A81E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38C4517" w14:textId="544247B4" w:rsidR="00E075E1" w:rsidRPr="001E3C2E" w:rsidRDefault="007D1BCF" w:rsidP="001C2122">
            <w:r>
              <w:t>ASSORTED TEST EQUIPMENT      25 EACH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43540E" w14:textId="55774B32" w:rsidR="00E075E1" w:rsidRPr="001C2122" w:rsidRDefault="007D1BCF" w:rsidP="007D1BCF">
            <w:pPr>
              <w:pStyle w:val="Amount"/>
              <w:jc w:val="left"/>
            </w:pPr>
            <w:r>
              <w:t xml:space="preserve">        4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FC689D" w14:textId="4EC78BA6" w:rsidR="00E075E1" w:rsidRPr="001C2122" w:rsidRDefault="007D1BCF" w:rsidP="007D1BCF">
            <w:pPr>
              <w:pStyle w:val="Amount"/>
              <w:jc w:val="left"/>
            </w:pPr>
            <w:r>
              <w:t>100</w:t>
            </w:r>
          </w:p>
        </w:tc>
      </w:tr>
      <w:tr w:rsidR="00E075E1" w:rsidRPr="001E3C2E" w14:paraId="31C0D7E4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124E4D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F6BDF81" w14:textId="081CA8DB" w:rsidR="00E075E1" w:rsidRPr="001E3C2E" w:rsidRDefault="007D1BCF" w:rsidP="003A7015">
            <w:r>
              <w:t>RACAL DANA        20 EACH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6A11B5" w14:textId="7623B98E" w:rsidR="00E075E1" w:rsidRPr="001C2122" w:rsidRDefault="007D1BCF" w:rsidP="007D1BCF">
            <w:pPr>
              <w:pStyle w:val="Amount"/>
              <w:jc w:val="left"/>
            </w:pPr>
            <w:r>
              <w:t xml:space="preserve">        8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8362F49" w14:textId="7B0525C1" w:rsidR="00E075E1" w:rsidRPr="001C2122" w:rsidRDefault="007D1BCF" w:rsidP="007D1BCF">
            <w:pPr>
              <w:pStyle w:val="Amount"/>
              <w:jc w:val="left"/>
            </w:pPr>
            <w:r>
              <w:t>160</w:t>
            </w:r>
          </w:p>
        </w:tc>
      </w:tr>
      <w:tr w:rsidR="00E075E1" w:rsidRPr="001E3C2E" w14:paraId="3AD75F02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E270D8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B3F1417" w14:textId="2E9D60DC" w:rsidR="00E075E1" w:rsidRPr="001E3C2E" w:rsidRDefault="007D1BCF" w:rsidP="001C2122">
            <w:r>
              <w:t xml:space="preserve">SPENCER ACCESSORIES       </w:t>
            </w:r>
            <w:proofErr w:type="gramStart"/>
            <w:r>
              <w:t xml:space="preserve">   (</w:t>
            </w:r>
            <w:proofErr w:type="gramEnd"/>
            <w:r>
              <w:t xml:space="preserve"> 1.25 EACH)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F28F98" w14:textId="5290E31A" w:rsidR="00E075E1" w:rsidRPr="001C2122" w:rsidRDefault="007D1BCF" w:rsidP="007D1BCF">
            <w:pPr>
              <w:pStyle w:val="Amount"/>
              <w:jc w:val="left"/>
            </w:pPr>
            <w:r>
              <w:t xml:space="preserve">       75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7BA0DE" w14:textId="4A75D276" w:rsidR="00E075E1" w:rsidRPr="001C2122" w:rsidRDefault="007D1BCF" w:rsidP="007D1BCF">
            <w:pPr>
              <w:pStyle w:val="Amount"/>
              <w:jc w:val="left"/>
            </w:pPr>
            <w:r>
              <w:t>93.75</w:t>
            </w:r>
          </w:p>
        </w:tc>
      </w:tr>
      <w:tr w:rsidR="00E075E1" w:rsidRPr="001E3C2E" w14:paraId="627BBF5C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3649B0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59C4A6F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E07DF0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A4C0C2C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8720466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69224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C5519A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C5A197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D4DEBE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25BE532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1FB40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04ACE8E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E2FF25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62F4F2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5B7AF6E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A747D9D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203D0B1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69FC48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80011CD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1CA769E7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D1CD28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5B821DE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F80D2D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1E54C8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1DD88BF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D969676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5171B02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741C62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B718A6F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0487B7A0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77E025C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82D3A6B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A270126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63E653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71D08BA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59C34D0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4A2F88A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258BF7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A7767A9" w14:textId="77777777" w:rsidR="00E075E1" w:rsidRPr="001C2122" w:rsidRDefault="00E075E1" w:rsidP="001C2122">
            <w:pPr>
              <w:pStyle w:val="Amount"/>
            </w:pPr>
          </w:p>
        </w:tc>
      </w:tr>
      <w:tr w:rsidR="009520ED" w:rsidRPr="001E3C2E" w14:paraId="41603979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A1D31" w14:textId="77777777"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58EE281" w14:textId="77777777"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943273" w14:textId="4EE4011E" w:rsidR="009520ED" w:rsidRPr="001C2122" w:rsidRDefault="009520ED" w:rsidP="0088312D">
            <w:pPr>
              <w:pStyle w:val="Amount"/>
              <w:jc w:val="left"/>
            </w:pPr>
          </w:p>
        </w:tc>
      </w:tr>
      <w:tr w:rsidR="009520ED" w:rsidRPr="001E3C2E" w14:paraId="2CBBD495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9ACAD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3B23AE4" w14:textId="77777777"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8A3910" w14:textId="77777777" w:rsidR="009520ED" w:rsidRPr="001C2122" w:rsidRDefault="009520ED" w:rsidP="001C2122">
            <w:pPr>
              <w:pStyle w:val="Amount"/>
            </w:pPr>
          </w:p>
        </w:tc>
      </w:tr>
      <w:tr w:rsidR="009520ED" w:rsidRPr="001E3C2E" w14:paraId="40AE2A1C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733B1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6E6E5CB" w14:textId="77777777"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0A6415" w14:textId="5460F18D" w:rsidR="009520ED" w:rsidRPr="001C2122" w:rsidRDefault="001C04E1" w:rsidP="0088312D">
            <w:pPr>
              <w:pStyle w:val="Amount"/>
              <w:jc w:val="left"/>
            </w:pPr>
            <w:r>
              <w:t>1990</w:t>
            </w:r>
          </w:p>
        </w:tc>
      </w:tr>
    </w:tbl>
    <w:p w14:paraId="74923BA7" w14:textId="77777777" w:rsidR="00897D19" w:rsidRPr="001E3C2E" w:rsidRDefault="00897D19" w:rsidP="00F470F9"/>
    <w:p w14:paraId="29077174" w14:textId="77777777" w:rsidR="00D16DED" w:rsidRDefault="00D16DED" w:rsidP="009C4DB0">
      <w:pPr>
        <w:pStyle w:val="LowerCenteredText"/>
        <w:jc w:val="left"/>
      </w:pPr>
    </w:p>
    <w:p w14:paraId="1D982551" w14:textId="77777777"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2C26A010" wp14:editId="60D74CD8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5F68E" w14:textId="77777777" w:rsidR="00A164B5" w:rsidRDefault="00A164B5">
      <w:r>
        <w:separator/>
      </w:r>
    </w:p>
  </w:endnote>
  <w:endnote w:type="continuationSeparator" w:id="0">
    <w:p w14:paraId="16138885" w14:textId="77777777" w:rsidR="00A164B5" w:rsidRDefault="00A1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04FA5" w14:textId="77777777" w:rsidR="00A164B5" w:rsidRDefault="00A164B5">
      <w:r>
        <w:separator/>
      </w:r>
    </w:p>
  </w:footnote>
  <w:footnote w:type="continuationSeparator" w:id="0">
    <w:p w14:paraId="59A93B60" w14:textId="77777777" w:rsidR="00A164B5" w:rsidRDefault="00A1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5744F"/>
    <w:rsid w:val="001724F6"/>
    <w:rsid w:val="00176E4F"/>
    <w:rsid w:val="001B5462"/>
    <w:rsid w:val="001B5F25"/>
    <w:rsid w:val="001C04E1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A7015"/>
    <w:rsid w:val="003B7E00"/>
    <w:rsid w:val="003D6485"/>
    <w:rsid w:val="003E3D7F"/>
    <w:rsid w:val="003F03CA"/>
    <w:rsid w:val="00413CC1"/>
    <w:rsid w:val="00416A5B"/>
    <w:rsid w:val="00436B94"/>
    <w:rsid w:val="00442FC6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06FE2"/>
    <w:rsid w:val="007106E2"/>
    <w:rsid w:val="00723603"/>
    <w:rsid w:val="00730EE8"/>
    <w:rsid w:val="0074437D"/>
    <w:rsid w:val="00751F2C"/>
    <w:rsid w:val="00763353"/>
    <w:rsid w:val="007A07D7"/>
    <w:rsid w:val="007A0C5E"/>
    <w:rsid w:val="007C1315"/>
    <w:rsid w:val="007C5A8E"/>
    <w:rsid w:val="007C7496"/>
    <w:rsid w:val="007D1BCF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CD7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164B5"/>
    <w:rsid w:val="00A2669D"/>
    <w:rsid w:val="00A4752F"/>
    <w:rsid w:val="00A62877"/>
    <w:rsid w:val="00A67B29"/>
    <w:rsid w:val="00A71F71"/>
    <w:rsid w:val="00AA01F3"/>
    <w:rsid w:val="00AB03C9"/>
    <w:rsid w:val="00AD4870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23400"/>
    <w:rsid w:val="00F470F9"/>
    <w:rsid w:val="00F52042"/>
    <w:rsid w:val="00F64BE0"/>
    <w:rsid w:val="00F70656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39B20DB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38"/>
    <w:rsid w:val="00114CB3"/>
    <w:rsid w:val="001C2072"/>
    <w:rsid w:val="002F12D1"/>
    <w:rsid w:val="003E4091"/>
    <w:rsid w:val="00680661"/>
    <w:rsid w:val="00714C1B"/>
    <w:rsid w:val="007A1874"/>
    <w:rsid w:val="009108EC"/>
    <w:rsid w:val="00BD4F32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AAB3DAB1A64FFE9DC37E8B36D2E753">
    <w:name w:val="24AAB3DAB1A64FFE9DC37E8B36D2E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5BFCC-66A6-4A31-8841-566F0165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76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ishaanvihaan upadhyay</cp:lastModifiedBy>
  <cp:revision>3</cp:revision>
  <cp:lastPrinted>2021-02-08T23:26:00Z</cp:lastPrinted>
  <dcterms:created xsi:type="dcterms:W3CDTF">2021-02-09T22:11:00Z</dcterms:created>
  <dcterms:modified xsi:type="dcterms:W3CDTF">2021-03-10T21:59:00Z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